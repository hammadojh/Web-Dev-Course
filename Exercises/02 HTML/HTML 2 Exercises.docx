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5A7BD" w14:textId="77777777" w:rsidR="00753054" w:rsidRDefault="00753054" w:rsidP="002A3826"/>
    <w:p w14:paraId="68E0E2BC" w14:textId="77777777" w:rsidR="00753054" w:rsidRDefault="00753054" w:rsidP="00753054"/>
    <w:p w14:paraId="166747C7" w14:textId="77777777" w:rsidR="00753054" w:rsidRDefault="00753054" w:rsidP="00753054"/>
    <w:p w14:paraId="13394BFA" w14:textId="77777777" w:rsidR="00753054" w:rsidRDefault="00753054" w:rsidP="00753054">
      <w:pPr>
        <w:pStyle w:val="Title"/>
      </w:pPr>
      <w:r>
        <w:t xml:space="preserve">HTML 2 Exercises </w:t>
      </w:r>
    </w:p>
    <w:p w14:paraId="18246F85" w14:textId="77777777" w:rsidR="00753054" w:rsidRPr="00E97060" w:rsidRDefault="00753054" w:rsidP="00753054"/>
    <w:p w14:paraId="78B0AA78" w14:textId="18BC8D02" w:rsidR="00753054" w:rsidRDefault="00753054" w:rsidP="00753054">
      <w:r>
        <w:t xml:space="preserve">In the following exercise, build on the previous website that you have already built. And </w:t>
      </w:r>
      <w:proofErr w:type="gramStart"/>
      <w:r>
        <w:t>again</w:t>
      </w:r>
      <w:proofErr w:type="gramEnd"/>
      <w:r>
        <w:t xml:space="preserve"> don’t forget to commit and push your code after each exercise. </w:t>
      </w:r>
    </w:p>
    <w:p w14:paraId="08D40B53" w14:textId="193E2E69" w:rsidR="0045711E" w:rsidRDefault="0045711E" w:rsidP="0045711E">
      <w:pPr>
        <w:pStyle w:val="Heading1"/>
      </w:pPr>
      <w:r>
        <w:t>Exercise 1: Advanced Table</w:t>
      </w:r>
      <w:r w:rsidR="00787BE5">
        <w:t xml:space="preserve"> (Special Exercise)</w:t>
      </w:r>
    </w:p>
    <w:p w14:paraId="540799A0" w14:textId="7D058070" w:rsidR="00AD5D18" w:rsidRDefault="00A53573" w:rsidP="00AD5D18">
      <w:r>
        <w:rPr>
          <w:noProof/>
        </w:rPr>
        <w:drawing>
          <wp:inline distT="0" distB="0" distL="0" distR="0" wp14:anchorId="571D5687" wp14:editId="48C1A2D0">
            <wp:extent cx="5558828" cy="312684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60021" cy="3183761"/>
                    </a:xfrm>
                    <a:prstGeom prst="rect">
                      <a:avLst/>
                    </a:prstGeom>
                  </pic:spPr>
                </pic:pic>
              </a:graphicData>
            </a:graphic>
          </wp:inline>
        </w:drawing>
      </w:r>
    </w:p>
    <w:p w14:paraId="7762FBBD" w14:textId="77777777" w:rsidR="00A53573" w:rsidRDefault="00A53573" w:rsidP="00AD5D18"/>
    <w:p w14:paraId="2F269B42" w14:textId="00EF8594" w:rsidR="00A53573" w:rsidRDefault="008C4083" w:rsidP="000B08DD">
      <w:r>
        <w:t xml:space="preserve">Let’s assume you </w:t>
      </w:r>
      <w:r w:rsidR="005761CD">
        <w:t>go the opportunity</w:t>
      </w:r>
      <w:r>
        <w:t xml:space="preserve"> to feature your website</w:t>
      </w:r>
      <w:r w:rsidR="005761CD">
        <w:t xml:space="preserve"> in an event or so,</w:t>
      </w:r>
      <w:r w:rsidR="000B08DD">
        <w:t xml:space="preserve"> and you want</w:t>
      </w:r>
      <w:r w:rsidR="00C414D7">
        <w:t>ed</w:t>
      </w:r>
      <w:r w:rsidR="000B08DD">
        <w:t xml:space="preserve"> to create a figure </w:t>
      </w:r>
      <w:r w:rsidR="00C414D7">
        <w:t xml:space="preserve">on your website that promotes </w:t>
      </w:r>
      <w:r w:rsidR="000B08DD">
        <w:t xml:space="preserve">a list of </w:t>
      </w:r>
      <w:r w:rsidR="00045439">
        <w:t xml:space="preserve">benefits of using your website. </w:t>
      </w:r>
    </w:p>
    <w:p w14:paraId="6E0121DF" w14:textId="77777777" w:rsidR="00045439" w:rsidRDefault="00045439" w:rsidP="000B08DD"/>
    <w:p w14:paraId="2DEC4794" w14:textId="4663CEB3" w:rsidR="00045439" w:rsidRDefault="00045439" w:rsidP="000B08DD">
      <w:r>
        <w:t xml:space="preserve">Go back to your website and </w:t>
      </w:r>
      <w:r w:rsidR="00705B85" w:rsidRPr="00705B85">
        <w:rPr>
          <w:b/>
          <w:bCs/>
        </w:rPr>
        <w:t xml:space="preserve">use </w:t>
      </w:r>
      <w:r w:rsidR="00705B85">
        <w:rPr>
          <w:b/>
          <w:bCs/>
        </w:rPr>
        <w:t>&lt;</w:t>
      </w:r>
      <w:r w:rsidR="00705B85" w:rsidRPr="00705B85">
        <w:rPr>
          <w:b/>
          <w:bCs/>
        </w:rPr>
        <w:t>table</w:t>
      </w:r>
      <w:r w:rsidR="00705B85">
        <w:rPr>
          <w:b/>
          <w:bCs/>
        </w:rPr>
        <w:t>&gt;</w:t>
      </w:r>
      <w:r w:rsidR="00705B85">
        <w:t xml:space="preserve"> to create a list of features as it is shown in the figure above. </w:t>
      </w:r>
    </w:p>
    <w:p w14:paraId="0210CAA2" w14:textId="77777777" w:rsidR="00705B85" w:rsidRDefault="00705B85" w:rsidP="000B08DD"/>
    <w:p w14:paraId="307BC29A" w14:textId="2F3D6C21" w:rsidR="00705B85" w:rsidRDefault="000F763A" w:rsidP="000B08DD">
      <w:r>
        <w:t xml:space="preserve">For </w:t>
      </w:r>
      <w:proofErr w:type="gramStart"/>
      <w:r>
        <w:t>now</w:t>
      </w:r>
      <w:proofErr w:type="gramEnd"/>
      <w:r>
        <w:t xml:space="preserve"> you can use the same assets as the figure above (</w:t>
      </w:r>
      <w:r w:rsidR="008D6C82" w:rsidRPr="008D6C82">
        <w:rPr>
          <w:i/>
          <w:iCs/>
        </w:rPr>
        <w:t>found in Web-Dev-Course/Lectures/03 HTML /Exercise Files/assets</w:t>
      </w:r>
      <w:r w:rsidR="008D6C82">
        <w:t xml:space="preserve">) </w:t>
      </w:r>
    </w:p>
    <w:p w14:paraId="0217E475" w14:textId="77777777" w:rsidR="002473C3" w:rsidRDefault="002473C3" w:rsidP="000B08DD"/>
    <w:p w14:paraId="555C497D" w14:textId="431A5DFC" w:rsidR="002473C3" w:rsidRPr="00AD5D18" w:rsidRDefault="002473C3" w:rsidP="000B08DD">
      <w:r>
        <w:t xml:space="preserve">Think creatively! </w:t>
      </w:r>
    </w:p>
    <w:p w14:paraId="2C88AAEA" w14:textId="74F30CE9" w:rsidR="00753054" w:rsidRDefault="00753054" w:rsidP="00753054">
      <w:pPr>
        <w:pStyle w:val="Heading1"/>
      </w:pPr>
      <w:r>
        <w:t xml:space="preserve">Exercise </w:t>
      </w:r>
      <w:r w:rsidR="0045711E">
        <w:t>2</w:t>
      </w:r>
      <w:r>
        <w:t>: Complex form</w:t>
      </w:r>
    </w:p>
    <w:p w14:paraId="1211AD73" w14:textId="77777777" w:rsidR="00753054" w:rsidRDefault="00753054" w:rsidP="00753054">
      <w:r>
        <w:t xml:space="preserve">You want to allow people to engage with you through your website. This can be in terms of hiring you, suggesting some resources </w:t>
      </w:r>
      <w:proofErr w:type="gramStart"/>
      <w:r>
        <w:t>to,</w:t>
      </w:r>
      <w:proofErr w:type="gramEnd"/>
      <w:r>
        <w:t xml:space="preserve"> write a comment to your articles, etc. (It depends on </w:t>
      </w:r>
      <w:r>
        <w:lastRenderedPageBreak/>
        <w:t xml:space="preserve">your website idea). </w:t>
      </w:r>
      <w:proofErr w:type="gramStart"/>
      <w:r>
        <w:t>However</w:t>
      </w:r>
      <w:proofErr w:type="gramEnd"/>
      <w:r>
        <w:t xml:space="preserve"> you do not want anyone to apply, so you a have a set of screening questions to filter out some applications. In this exercise do the following: </w:t>
      </w:r>
    </w:p>
    <w:p w14:paraId="4B37D178" w14:textId="77777777" w:rsidR="00753054" w:rsidRDefault="00753054" w:rsidP="00753054"/>
    <w:p w14:paraId="376BC761" w14:textId="77777777" w:rsidR="00753054" w:rsidRDefault="00753054" w:rsidP="00753054">
      <w:pPr>
        <w:pStyle w:val="ListParagraph"/>
        <w:numPr>
          <w:ilvl w:val="0"/>
          <w:numId w:val="17"/>
        </w:numPr>
      </w:pPr>
      <w:r>
        <w:t>Think of a type of engagement you want to include in your website</w:t>
      </w:r>
    </w:p>
    <w:p w14:paraId="3CCCA576" w14:textId="77777777" w:rsidR="00753054" w:rsidRDefault="00753054" w:rsidP="00753054">
      <w:pPr>
        <w:pStyle w:val="ListParagraph"/>
        <w:numPr>
          <w:ilvl w:val="0"/>
          <w:numId w:val="17"/>
        </w:numPr>
      </w:pPr>
      <w:r>
        <w:t>Create a new subpage with the title of the form (hire me, order now, submit a proposal, etc.)</w:t>
      </w:r>
    </w:p>
    <w:p w14:paraId="11F475D0" w14:textId="77777777" w:rsidR="00753054" w:rsidRDefault="00753054" w:rsidP="00753054">
      <w:pPr>
        <w:pStyle w:val="ListParagraph"/>
        <w:numPr>
          <w:ilvl w:val="0"/>
          <w:numId w:val="17"/>
        </w:numPr>
      </w:pPr>
      <w:r>
        <w:t xml:space="preserve">Include at least 5 screening questions covering 5 or more different form elements </w:t>
      </w:r>
    </w:p>
    <w:p w14:paraId="6A586D26" w14:textId="77777777" w:rsidR="00753054" w:rsidRDefault="00753054" w:rsidP="00753054">
      <w:pPr>
        <w:pStyle w:val="ListParagraph"/>
        <w:numPr>
          <w:ilvl w:val="0"/>
          <w:numId w:val="17"/>
        </w:numPr>
      </w:pPr>
      <w:r>
        <w:t xml:space="preserve">Use </w:t>
      </w:r>
      <w:proofErr w:type="gramStart"/>
      <w:r>
        <w:t>autocomplete</w:t>
      </w:r>
      <w:proofErr w:type="gramEnd"/>
      <w:r>
        <w:t xml:space="preserve">, placeholders and data-lists within your form </w:t>
      </w:r>
    </w:p>
    <w:p w14:paraId="4FB7B997" w14:textId="7DCD99CE" w:rsidR="00753054" w:rsidRDefault="00753054" w:rsidP="00753054">
      <w:pPr>
        <w:pStyle w:val="ListParagraph"/>
        <w:numPr>
          <w:ilvl w:val="0"/>
          <w:numId w:val="17"/>
        </w:numPr>
      </w:pPr>
      <w:r>
        <w:t xml:space="preserve">When someone submits the form, take them to a thank you subpage and include the link of the main page in the confirmation page to allow people to go back to the main page. </w:t>
      </w:r>
    </w:p>
    <w:p w14:paraId="5657BF47" w14:textId="25B7009E" w:rsidR="00753054" w:rsidRDefault="00753054" w:rsidP="00753054">
      <w:pPr>
        <w:pStyle w:val="Heading1"/>
      </w:pPr>
      <w:r>
        <w:t xml:space="preserve">Exercise </w:t>
      </w:r>
      <w:r w:rsidR="0045711E">
        <w:t>3</w:t>
      </w:r>
      <w:r>
        <w:t>: Semantic Structure</w:t>
      </w:r>
    </w:p>
    <w:p w14:paraId="0667F2E5" w14:textId="52C0B85B" w:rsidR="00753054" w:rsidRDefault="00753054" w:rsidP="00753054">
      <w:r>
        <w:t>You have now a good webpage, but this page structure needs to be semantically meaningful to increase its readability and allow apps like web crawlers and screen readers to make sense of it. Go back to all of your web pages and refactor them to semantic structure elements (</w:t>
      </w:r>
      <w:proofErr w:type="gramStart"/>
      <w:r>
        <w:t>i.e.</w:t>
      </w:r>
      <w:proofErr w:type="gramEnd"/>
      <w:r>
        <w:t xml:space="preserve"> nav, figure, article, section, header, aside INSTEAD OF &lt;div&gt; elements).</w:t>
      </w:r>
    </w:p>
    <w:p w14:paraId="5CDDE453" w14:textId="155A02CB" w:rsidR="00753054" w:rsidRDefault="00753054" w:rsidP="00753054">
      <w:pPr>
        <w:pStyle w:val="Heading1"/>
      </w:pPr>
      <w:r>
        <w:t xml:space="preserve">Exercise </w:t>
      </w:r>
      <w:r w:rsidR="0045711E">
        <w:t>4</w:t>
      </w:r>
      <w:r>
        <w:t>: Footer</w:t>
      </w:r>
    </w:p>
    <w:p w14:paraId="478D39A4" w14:textId="77777777" w:rsidR="00753054" w:rsidRPr="002C2147" w:rsidRDefault="00753054" w:rsidP="00753054">
      <w:r>
        <w:t xml:space="preserve">Every page needs better have a footer that allow users to quickly find links, contact information and copyright info of the website. Add a footer to your HTML main page that has all the links of the other pages, your contact </w:t>
      </w:r>
      <w:proofErr w:type="gramStart"/>
      <w:r>
        <w:t>info</w:t>
      </w:r>
      <w:proofErr w:type="gramEnd"/>
      <w:r>
        <w:t xml:space="preserve"> and a statement about the copyrights.</w:t>
      </w:r>
    </w:p>
    <w:p w14:paraId="7914917F" w14:textId="77777777" w:rsidR="00753054" w:rsidRDefault="00753054" w:rsidP="00753054"/>
    <w:p w14:paraId="251EB8F0" w14:textId="77777777" w:rsidR="00753054" w:rsidRDefault="00753054" w:rsidP="00753054"/>
    <w:p w14:paraId="26A99625" w14:textId="77777777" w:rsidR="00753054" w:rsidRPr="009D536A" w:rsidRDefault="00753054" w:rsidP="00753054"/>
    <w:p w14:paraId="1DED8812" w14:textId="77777777" w:rsidR="006F47C3" w:rsidRPr="00753054" w:rsidRDefault="006F47C3" w:rsidP="00753054"/>
    <w:sectPr w:rsidR="006F47C3" w:rsidRPr="00753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 Pro Display">
    <w:panose1 w:val="00000000000000000000"/>
    <w:charset w:val="00"/>
    <w:family w:val="auto"/>
    <w:notTrueType/>
    <w:pitch w:val="variable"/>
    <w:sig w:usb0="E10002FF" w:usb1="5241ECFF" w:usb2="04008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27F31"/>
    <w:multiLevelType w:val="hybridMultilevel"/>
    <w:tmpl w:val="81308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F2313"/>
    <w:multiLevelType w:val="hybridMultilevel"/>
    <w:tmpl w:val="719E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82F9B"/>
    <w:multiLevelType w:val="hybridMultilevel"/>
    <w:tmpl w:val="792041AE"/>
    <w:lvl w:ilvl="0" w:tplc="6A3E6B4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77A55"/>
    <w:multiLevelType w:val="hybridMultilevel"/>
    <w:tmpl w:val="21D0AE9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C51521"/>
    <w:multiLevelType w:val="hybridMultilevel"/>
    <w:tmpl w:val="3B907FB2"/>
    <w:lvl w:ilvl="0" w:tplc="8076BC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C223F"/>
    <w:multiLevelType w:val="hybridMultilevel"/>
    <w:tmpl w:val="FEA82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F4D09"/>
    <w:multiLevelType w:val="multilevel"/>
    <w:tmpl w:val="1B8A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5624D3"/>
    <w:multiLevelType w:val="multilevel"/>
    <w:tmpl w:val="D588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773EAD"/>
    <w:multiLevelType w:val="hybridMultilevel"/>
    <w:tmpl w:val="D50CD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81267"/>
    <w:multiLevelType w:val="hybridMultilevel"/>
    <w:tmpl w:val="A1B05DFA"/>
    <w:lvl w:ilvl="0" w:tplc="8960B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D43903"/>
    <w:multiLevelType w:val="multilevel"/>
    <w:tmpl w:val="CEF6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FE08C0"/>
    <w:multiLevelType w:val="hybridMultilevel"/>
    <w:tmpl w:val="CD62DB98"/>
    <w:lvl w:ilvl="0" w:tplc="8960BA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770D51"/>
    <w:multiLevelType w:val="multilevel"/>
    <w:tmpl w:val="1390B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6F0799"/>
    <w:multiLevelType w:val="multilevel"/>
    <w:tmpl w:val="5E58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1B1225"/>
    <w:multiLevelType w:val="hybridMultilevel"/>
    <w:tmpl w:val="F5BAA2E0"/>
    <w:lvl w:ilvl="0" w:tplc="081678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AA08DA"/>
    <w:multiLevelType w:val="multilevel"/>
    <w:tmpl w:val="8F5C4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847BAB"/>
    <w:multiLevelType w:val="hybridMultilevel"/>
    <w:tmpl w:val="5DA27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41734">
    <w:abstractNumId w:val="9"/>
  </w:num>
  <w:num w:numId="2" w16cid:durableId="313073970">
    <w:abstractNumId w:val="10"/>
  </w:num>
  <w:num w:numId="3" w16cid:durableId="2084986427">
    <w:abstractNumId w:val="15"/>
  </w:num>
  <w:num w:numId="4" w16cid:durableId="206458317">
    <w:abstractNumId w:val="12"/>
  </w:num>
  <w:num w:numId="5" w16cid:durableId="2115321803">
    <w:abstractNumId w:val="0"/>
  </w:num>
  <w:num w:numId="6" w16cid:durableId="1164663278">
    <w:abstractNumId w:val="11"/>
  </w:num>
  <w:num w:numId="7" w16cid:durableId="1589004563">
    <w:abstractNumId w:val="3"/>
  </w:num>
  <w:num w:numId="8" w16cid:durableId="1212159194">
    <w:abstractNumId w:val="5"/>
  </w:num>
  <w:num w:numId="9" w16cid:durableId="29961883">
    <w:abstractNumId w:val="13"/>
  </w:num>
  <w:num w:numId="10" w16cid:durableId="736705553">
    <w:abstractNumId w:val="1"/>
  </w:num>
  <w:num w:numId="11" w16cid:durableId="1820729955">
    <w:abstractNumId w:val="16"/>
  </w:num>
  <w:num w:numId="12" w16cid:durableId="397823180">
    <w:abstractNumId w:val="6"/>
  </w:num>
  <w:num w:numId="13" w16cid:durableId="96490102">
    <w:abstractNumId w:val="8"/>
  </w:num>
  <w:num w:numId="14" w16cid:durableId="1652633912">
    <w:abstractNumId w:val="7"/>
  </w:num>
  <w:num w:numId="15" w16cid:durableId="1234318820">
    <w:abstractNumId w:val="2"/>
  </w:num>
  <w:num w:numId="16" w16cid:durableId="435246666">
    <w:abstractNumId w:val="14"/>
  </w:num>
  <w:num w:numId="17" w16cid:durableId="2523274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EEF"/>
    <w:rsid w:val="00035982"/>
    <w:rsid w:val="00045439"/>
    <w:rsid w:val="0004747B"/>
    <w:rsid w:val="00050665"/>
    <w:rsid w:val="0005240D"/>
    <w:rsid w:val="00065FAF"/>
    <w:rsid w:val="000B078A"/>
    <w:rsid w:val="000B08DD"/>
    <w:rsid w:val="000D5EC8"/>
    <w:rsid w:val="000F763A"/>
    <w:rsid w:val="001125DA"/>
    <w:rsid w:val="00141878"/>
    <w:rsid w:val="0014370B"/>
    <w:rsid w:val="00177969"/>
    <w:rsid w:val="00190D4D"/>
    <w:rsid w:val="001963A4"/>
    <w:rsid w:val="001D48CE"/>
    <w:rsid w:val="001F3CFF"/>
    <w:rsid w:val="00245E9A"/>
    <w:rsid w:val="002473C3"/>
    <w:rsid w:val="00292BCA"/>
    <w:rsid w:val="002A3826"/>
    <w:rsid w:val="002F431B"/>
    <w:rsid w:val="00302BE1"/>
    <w:rsid w:val="00347A5B"/>
    <w:rsid w:val="00380960"/>
    <w:rsid w:val="003B0ACA"/>
    <w:rsid w:val="00436ECA"/>
    <w:rsid w:val="0045711E"/>
    <w:rsid w:val="004D0BA1"/>
    <w:rsid w:val="00516544"/>
    <w:rsid w:val="005761CD"/>
    <w:rsid w:val="00596691"/>
    <w:rsid w:val="005B61FB"/>
    <w:rsid w:val="00632B64"/>
    <w:rsid w:val="00655D5C"/>
    <w:rsid w:val="00690806"/>
    <w:rsid w:val="006971F0"/>
    <w:rsid w:val="006F47C3"/>
    <w:rsid w:val="00705B85"/>
    <w:rsid w:val="00753054"/>
    <w:rsid w:val="00771124"/>
    <w:rsid w:val="007714E0"/>
    <w:rsid w:val="00782D34"/>
    <w:rsid w:val="00783483"/>
    <w:rsid w:val="00787BE5"/>
    <w:rsid w:val="00793167"/>
    <w:rsid w:val="007B07F7"/>
    <w:rsid w:val="007F33CD"/>
    <w:rsid w:val="00853B2A"/>
    <w:rsid w:val="00861C93"/>
    <w:rsid w:val="00874BB1"/>
    <w:rsid w:val="00886EEF"/>
    <w:rsid w:val="008B33EB"/>
    <w:rsid w:val="008C4083"/>
    <w:rsid w:val="008D6C82"/>
    <w:rsid w:val="008F7462"/>
    <w:rsid w:val="0099190E"/>
    <w:rsid w:val="009E01EF"/>
    <w:rsid w:val="009E2207"/>
    <w:rsid w:val="009F6CDB"/>
    <w:rsid w:val="00A01F7E"/>
    <w:rsid w:val="00A25CD2"/>
    <w:rsid w:val="00A25DB1"/>
    <w:rsid w:val="00A5095C"/>
    <w:rsid w:val="00A53573"/>
    <w:rsid w:val="00AA0EF4"/>
    <w:rsid w:val="00AD5D18"/>
    <w:rsid w:val="00AD7C43"/>
    <w:rsid w:val="00AE7CF9"/>
    <w:rsid w:val="00B65991"/>
    <w:rsid w:val="00B821EE"/>
    <w:rsid w:val="00BD53E3"/>
    <w:rsid w:val="00BE4E01"/>
    <w:rsid w:val="00BE5C0E"/>
    <w:rsid w:val="00C163FE"/>
    <w:rsid w:val="00C41039"/>
    <w:rsid w:val="00C414D7"/>
    <w:rsid w:val="00C422CB"/>
    <w:rsid w:val="00C958C9"/>
    <w:rsid w:val="00CB5250"/>
    <w:rsid w:val="00CE5C95"/>
    <w:rsid w:val="00CE64EE"/>
    <w:rsid w:val="00D06974"/>
    <w:rsid w:val="00DC0C6E"/>
    <w:rsid w:val="00DD5503"/>
    <w:rsid w:val="00DF37B9"/>
    <w:rsid w:val="00E7326D"/>
    <w:rsid w:val="00F1642A"/>
    <w:rsid w:val="00F40C08"/>
    <w:rsid w:val="00F7384C"/>
    <w:rsid w:val="00F93BAD"/>
    <w:rsid w:val="00FF0295"/>
    <w:rsid w:val="00FF1D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E4A8D"/>
  <w15:chartTrackingRefBased/>
  <w15:docId w15:val="{E029FFD0-125E-E94E-B3A0-98A9606B3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054"/>
  </w:style>
  <w:style w:type="paragraph" w:styleId="Heading1">
    <w:name w:val="heading 1"/>
    <w:basedOn w:val="Normal"/>
    <w:next w:val="Normal"/>
    <w:link w:val="Heading1Char"/>
    <w:uiPriority w:val="9"/>
    <w:qFormat/>
    <w:rsid w:val="0005240D"/>
    <w:pPr>
      <w:keepNext/>
      <w:keepLines/>
      <w:spacing w:before="240" w:line="360" w:lineRule="auto"/>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C163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5503"/>
    <w:pPr>
      <w:contextualSpacing/>
    </w:pPr>
    <w:rPr>
      <w:rFonts w:eastAsiaTheme="majorEastAsia" w:cstheme="majorBidi"/>
      <w:b/>
      <w:bCs/>
      <w:spacing w:val="-10"/>
      <w:kern w:val="28"/>
      <w:sz w:val="56"/>
      <w:szCs w:val="56"/>
    </w:rPr>
  </w:style>
  <w:style w:type="character" w:customStyle="1" w:styleId="TitleChar">
    <w:name w:val="Title Char"/>
    <w:basedOn w:val="DefaultParagraphFont"/>
    <w:link w:val="Title"/>
    <w:uiPriority w:val="10"/>
    <w:rsid w:val="00DD5503"/>
    <w:rPr>
      <w:rFonts w:ascii="SF Pro Display" w:eastAsiaTheme="majorEastAsia" w:hAnsi="SF Pro Display" w:cstheme="majorBidi"/>
      <w:b/>
      <w:bCs/>
      <w:spacing w:val="-10"/>
      <w:kern w:val="28"/>
      <w:sz w:val="56"/>
      <w:szCs w:val="56"/>
    </w:rPr>
  </w:style>
  <w:style w:type="paragraph" w:styleId="NormalWeb">
    <w:name w:val="Normal (Web)"/>
    <w:basedOn w:val="Normal"/>
    <w:uiPriority w:val="99"/>
    <w:unhideWhenUsed/>
    <w:rsid w:val="00596691"/>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966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6691"/>
    <w:rPr>
      <w:color w:val="0563C1" w:themeColor="hyperlink"/>
      <w:u w:val="single"/>
    </w:rPr>
  </w:style>
  <w:style w:type="character" w:styleId="UnresolvedMention">
    <w:name w:val="Unresolved Mention"/>
    <w:basedOn w:val="DefaultParagraphFont"/>
    <w:uiPriority w:val="99"/>
    <w:semiHidden/>
    <w:unhideWhenUsed/>
    <w:rsid w:val="00596691"/>
    <w:rPr>
      <w:color w:val="605E5C"/>
      <w:shd w:val="clear" w:color="auto" w:fill="E1DFDD"/>
    </w:rPr>
  </w:style>
  <w:style w:type="paragraph" w:styleId="ListParagraph">
    <w:name w:val="List Paragraph"/>
    <w:basedOn w:val="Normal"/>
    <w:uiPriority w:val="34"/>
    <w:qFormat/>
    <w:rsid w:val="00596691"/>
    <w:pPr>
      <w:ind w:left="720"/>
      <w:contextualSpacing/>
    </w:pPr>
  </w:style>
  <w:style w:type="character" w:customStyle="1" w:styleId="Heading1Char">
    <w:name w:val="Heading 1 Char"/>
    <w:basedOn w:val="DefaultParagraphFont"/>
    <w:link w:val="Heading1"/>
    <w:uiPriority w:val="9"/>
    <w:rsid w:val="0005240D"/>
    <w:rPr>
      <w:rFonts w:ascii="SF Pro Display" w:eastAsiaTheme="majorEastAsia" w:hAnsi="SF Pro Display" w:cstheme="majorBidi"/>
      <w:b/>
      <w:bCs/>
      <w:color w:val="000000" w:themeColor="text1"/>
      <w:sz w:val="32"/>
      <w:szCs w:val="32"/>
      <w:bdr w:val="none" w:sz="0" w:space="0" w:color="auto" w:frame="1"/>
    </w:rPr>
  </w:style>
  <w:style w:type="paragraph" w:styleId="Quote">
    <w:name w:val="Quote"/>
    <w:basedOn w:val="Normal"/>
    <w:next w:val="Normal"/>
    <w:link w:val="QuoteChar"/>
    <w:uiPriority w:val="29"/>
    <w:qFormat/>
    <w:rsid w:val="0059669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96691"/>
    <w:rPr>
      <w:i/>
      <w:iCs/>
      <w:color w:val="404040" w:themeColor="text1" w:themeTint="BF"/>
    </w:rPr>
  </w:style>
  <w:style w:type="paragraph" w:styleId="Subtitle">
    <w:name w:val="Subtitle"/>
    <w:basedOn w:val="Normal"/>
    <w:next w:val="Normal"/>
    <w:link w:val="SubtitleChar"/>
    <w:uiPriority w:val="11"/>
    <w:qFormat/>
    <w:rsid w:val="0059669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96691"/>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163FE"/>
    <w:rPr>
      <w:color w:val="954F72" w:themeColor="followedHyperlink"/>
      <w:u w:val="single"/>
    </w:rPr>
  </w:style>
  <w:style w:type="character" w:customStyle="1" w:styleId="Heading2Char">
    <w:name w:val="Heading 2 Char"/>
    <w:basedOn w:val="DefaultParagraphFont"/>
    <w:link w:val="Heading2"/>
    <w:uiPriority w:val="9"/>
    <w:rsid w:val="00C163FE"/>
    <w:rPr>
      <w:rFonts w:asciiTheme="majorHAnsi" w:eastAsiaTheme="majorEastAsia" w:hAnsiTheme="majorHAnsi" w:cstheme="majorBidi"/>
      <w:color w:val="2F5496" w:themeColor="accent1" w:themeShade="BF"/>
      <w:sz w:val="26"/>
      <w:szCs w:val="26"/>
    </w:rPr>
  </w:style>
  <w:style w:type="table" w:styleId="GridTable4">
    <w:name w:val="Grid Table 4"/>
    <w:basedOn w:val="TableNormal"/>
    <w:uiPriority w:val="49"/>
    <w:rsid w:val="00065FA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065FA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PlainTable5">
    <w:name w:val="Plain Table 5"/>
    <w:basedOn w:val="TableNormal"/>
    <w:uiPriority w:val="45"/>
    <w:rsid w:val="00853B2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53B2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1125D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7Colorful">
    <w:name w:val="Grid Table 7 Colorful"/>
    <w:basedOn w:val="TableNormal"/>
    <w:uiPriority w:val="52"/>
    <w:rsid w:val="001125D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3">
    <w:name w:val="Grid Table 7 Colorful Accent 3"/>
    <w:basedOn w:val="TableNormal"/>
    <w:uiPriority w:val="52"/>
    <w:rsid w:val="001125D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1125D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7F33C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7F33C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
    <w:name w:val="List Table 3"/>
    <w:basedOn w:val="TableNormal"/>
    <w:uiPriority w:val="48"/>
    <w:rsid w:val="007F33C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43607">
      <w:bodyDiv w:val="1"/>
      <w:marLeft w:val="0"/>
      <w:marRight w:val="0"/>
      <w:marTop w:val="0"/>
      <w:marBottom w:val="0"/>
      <w:divBdr>
        <w:top w:val="none" w:sz="0" w:space="0" w:color="auto"/>
        <w:left w:val="none" w:sz="0" w:space="0" w:color="auto"/>
        <w:bottom w:val="none" w:sz="0" w:space="0" w:color="auto"/>
        <w:right w:val="none" w:sz="0" w:space="0" w:color="auto"/>
      </w:divBdr>
      <w:divsChild>
        <w:div w:id="144318927">
          <w:marLeft w:val="0"/>
          <w:marRight w:val="0"/>
          <w:marTop w:val="0"/>
          <w:marBottom w:val="0"/>
          <w:divBdr>
            <w:top w:val="none" w:sz="0" w:space="0" w:color="auto"/>
            <w:left w:val="none" w:sz="0" w:space="0" w:color="auto"/>
            <w:bottom w:val="none" w:sz="0" w:space="0" w:color="auto"/>
            <w:right w:val="none" w:sz="0" w:space="0" w:color="auto"/>
          </w:divBdr>
          <w:divsChild>
            <w:div w:id="16855280">
              <w:marLeft w:val="0"/>
              <w:marRight w:val="0"/>
              <w:marTop w:val="0"/>
              <w:marBottom w:val="0"/>
              <w:divBdr>
                <w:top w:val="none" w:sz="0" w:space="0" w:color="auto"/>
                <w:left w:val="none" w:sz="0" w:space="0" w:color="auto"/>
                <w:bottom w:val="none" w:sz="0" w:space="0" w:color="auto"/>
                <w:right w:val="none" w:sz="0" w:space="0" w:color="auto"/>
              </w:divBdr>
              <w:divsChild>
                <w:div w:id="226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4424">
      <w:bodyDiv w:val="1"/>
      <w:marLeft w:val="0"/>
      <w:marRight w:val="0"/>
      <w:marTop w:val="0"/>
      <w:marBottom w:val="0"/>
      <w:divBdr>
        <w:top w:val="none" w:sz="0" w:space="0" w:color="auto"/>
        <w:left w:val="none" w:sz="0" w:space="0" w:color="auto"/>
        <w:bottom w:val="none" w:sz="0" w:space="0" w:color="auto"/>
        <w:right w:val="none" w:sz="0" w:space="0" w:color="auto"/>
      </w:divBdr>
      <w:divsChild>
        <w:div w:id="1918442408">
          <w:marLeft w:val="0"/>
          <w:marRight w:val="0"/>
          <w:marTop w:val="0"/>
          <w:marBottom w:val="0"/>
          <w:divBdr>
            <w:top w:val="none" w:sz="0" w:space="0" w:color="auto"/>
            <w:left w:val="none" w:sz="0" w:space="0" w:color="auto"/>
            <w:bottom w:val="none" w:sz="0" w:space="0" w:color="auto"/>
            <w:right w:val="none" w:sz="0" w:space="0" w:color="auto"/>
          </w:divBdr>
          <w:divsChild>
            <w:div w:id="1469395874">
              <w:marLeft w:val="0"/>
              <w:marRight w:val="0"/>
              <w:marTop w:val="0"/>
              <w:marBottom w:val="0"/>
              <w:divBdr>
                <w:top w:val="none" w:sz="0" w:space="0" w:color="auto"/>
                <w:left w:val="none" w:sz="0" w:space="0" w:color="auto"/>
                <w:bottom w:val="none" w:sz="0" w:space="0" w:color="auto"/>
                <w:right w:val="none" w:sz="0" w:space="0" w:color="auto"/>
              </w:divBdr>
              <w:divsChild>
                <w:div w:id="11808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102040">
      <w:bodyDiv w:val="1"/>
      <w:marLeft w:val="0"/>
      <w:marRight w:val="0"/>
      <w:marTop w:val="0"/>
      <w:marBottom w:val="0"/>
      <w:divBdr>
        <w:top w:val="none" w:sz="0" w:space="0" w:color="auto"/>
        <w:left w:val="none" w:sz="0" w:space="0" w:color="auto"/>
        <w:bottom w:val="none" w:sz="0" w:space="0" w:color="auto"/>
        <w:right w:val="none" w:sz="0" w:space="0" w:color="auto"/>
      </w:divBdr>
      <w:divsChild>
        <w:div w:id="1992323795">
          <w:marLeft w:val="0"/>
          <w:marRight w:val="0"/>
          <w:marTop w:val="0"/>
          <w:marBottom w:val="0"/>
          <w:divBdr>
            <w:top w:val="none" w:sz="0" w:space="0" w:color="auto"/>
            <w:left w:val="none" w:sz="0" w:space="0" w:color="auto"/>
            <w:bottom w:val="none" w:sz="0" w:space="0" w:color="auto"/>
            <w:right w:val="none" w:sz="0" w:space="0" w:color="auto"/>
          </w:divBdr>
          <w:divsChild>
            <w:div w:id="729765583">
              <w:marLeft w:val="0"/>
              <w:marRight w:val="0"/>
              <w:marTop w:val="0"/>
              <w:marBottom w:val="0"/>
              <w:divBdr>
                <w:top w:val="none" w:sz="0" w:space="0" w:color="auto"/>
                <w:left w:val="none" w:sz="0" w:space="0" w:color="auto"/>
                <w:bottom w:val="none" w:sz="0" w:space="0" w:color="auto"/>
                <w:right w:val="none" w:sz="0" w:space="0" w:color="auto"/>
              </w:divBdr>
              <w:divsChild>
                <w:div w:id="1030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89284">
      <w:bodyDiv w:val="1"/>
      <w:marLeft w:val="0"/>
      <w:marRight w:val="0"/>
      <w:marTop w:val="0"/>
      <w:marBottom w:val="0"/>
      <w:divBdr>
        <w:top w:val="none" w:sz="0" w:space="0" w:color="auto"/>
        <w:left w:val="none" w:sz="0" w:space="0" w:color="auto"/>
        <w:bottom w:val="none" w:sz="0" w:space="0" w:color="auto"/>
        <w:right w:val="none" w:sz="0" w:space="0" w:color="auto"/>
      </w:divBdr>
      <w:divsChild>
        <w:div w:id="27148597">
          <w:marLeft w:val="0"/>
          <w:marRight w:val="0"/>
          <w:marTop w:val="0"/>
          <w:marBottom w:val="0"/>
          <w:divBdr>
            <w:top w:val="none" w:sz="0" w:space="0" w:color="auto"/>
            <w:left w:val="none" w:sz="0" w:space="0" w:color="auto"/>
            <w:bottom w:val="none" w:sz="0" w:space="0" w:color="auto"/>
            <w:right w:val="none" w:sz="0" w:space="0" w:color="auto"/>
          </w:divBdr>
          <w:divsChild>
            <w:div w:id="1954553191">
              <w:marLeft w:val="0"/>
              <w:marRight w:val="0"/>
              <w:marTop w:val="0"/>
              <w:marBottom w:val="0"/>
              <w:divBdr>
                <w:top w:val="none" w:sz="0" w:space="0" w:color="auto"/>
                <w:left w:val="none" w:sz="0" w:space="0" w:color="auto"/>
                <w:bottom w:val="none" w:sz="0" w:space="0" w:color="auto"/>
                <w:right w:val="none" w:sz="0" w:space="0" w:color="auto"/>
              </w:divBdr>
              <w:divsChild>
                <w:div w:id="150065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03532">
      <w:bodyDiv w:val="1"/>
      <w:marLeft w:val="0"/>
      <w:marRight w:val="0"/>
      <w:marTop w:val="0"/>
      <w:marBottom w:val="0"/>
      <w:divBdr>
        <w:top w:val="none" w:sz="0" w:space="0" w:color="auto"/>
        <w:left w:val="none" w:sz="0" w:space="0" w:color="auto"/>
        <w:bottom w:val="none" w:sz="0" w:space="0" w:color="auto"/>
        <w:right w:val="none" w:sz="0" w:space="0" w:color="auto"/>
      </w:divBdr>
      <w:divsChild>
        <w:div w:id="612247493">
          <w:marLeft w:val="0"/>
          <w:marRight w:val="0"/>
          <w:marTop w:val="0"/>
          <w:marBottom w:val="0"/>
          <w:divBdr>
            <w:top w:val="none" w:sz="0" w:space="0" w:color="auto"/>
            <w:left w:val="none" w:sz="0" w:space="0" w:color="auto"/>
            <w:bottom w:val="none" w:sz="0" w:space="0" w:color="auto"/>
            <w:right w:val="none" w:sz="0" w:space="0" w:color="auto"/>
          </w:divBdr>
          <w:divsChild>
            <w:div w:id="1178351841">
              <w:marLeft w:val="0"/>
              <w:marRight w:val="0"/>
              <w:marTop w:val="0"/>
              <w:marBottom w:val="0"/>
              <w:divBdr>
                <w:top w:val="none" w:sz="0" w:space="0" w:color="auto"/>
                <w:left w:val="none" w:sz="0" w:space="0" w:color="auto"/>
                <w:bottom w:val="none" w:sz="0" w:space="0" w:color="auto"/>
                <w:right w:val="none" w:sz="0" w:space="0" w:color="auto"/>
              </w:divBdr>
              <w:divsChild>
                <w:div w:id="10673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85180">
      <w:bodyDiv w:val="1"/>
      <w:marLeft w:val="0"/>
      <w:marRight w:val="0"/>
      <w:marTop w:val="0"/>
      <w:marBottom w:val="0"/>
      <w:divBdr>
        <w:top w:val="none" w:sz="0" w:space="0" w:color="auto"/>
        <w:left w:val="none" w:sz="0" w:space="0" w:color="auto"/>
        <w:bottom w:val="none" w:sz="0" w:space="0" w:color="auto"/>
        <w:right w:val="none" w:sz="0" w:space="0" w:color="auto"/>
      </w:divBdr>
      <w:divsChild>
        <w:div w:id="359402739">
          <w:marLeft w:val="0"/>
          <w:marRight w:val="0"/>
          <w:marTop w:val="0"/>
          <w:marBottom w:val="0"/>
          <w:divBdr>
            <w:top w:val="none" w:sz="0" w:space="0" w:color="auto"/>
            <w:left w:val="none" w:sz="0" w:space="0" w:color="auto"/>
            <w:bottom w:val="none" w:sz="0" w:space="0" w:color="auto"/>
            <w:right w:val="none" w:sz="0" w:space="0" w:color="auto"/>
          </w:divBdr>
          <w:divsChild>
            <w:div w:id="1660422986">
              <w:marLeft w:val="0"/>
              <w:marRight w:val="0"/>
              <w:marTop w:val="0"/>
              <w:marBottom w:val="0"/>
              <w:divBdr>
                <w:top w:val="none" w:sz="0" w:space="0" w:color="auto"/>
                <w:left w:val="none" w:sz="0" w:space="0" w:color="auto"/>
                <w:bottom w:val="none" w:sz="0" w:space="0" w:color="auto"/>
                <w:right w:val="none" w:sz="0" w:space="0" w:color="auto"/>
              </w:divBdr>
              <w:divsChild>
                <w:div w:id="3208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2709">
      <w:bodyDiv w:val="1"/>
      <w:marLeft w:val="0"/>
      <w:marRight w:val="0"/>
      <w:marTop w:val="0"/>
      <w:marBottom w:val="0"/>
      <w:divBdr>
        <w:top w:val="none" w:sz="0" w:space="0" w:color="auto"/>
        <w:left w:val="none" w:sz="0" w:space="0" w:color="auto"/>
        <w:bottom w:val="none" w:sz="0" w:space="0" w:color="auto"/>
        <w:right w:val="none" w:sz="0" w:space="0" w:color="auto"/>
      </w:divBdr>
      <w:divsChild>
        <w:div w:id="1199782895">
          <w:marLeft w:val="0"/>
          <w:marRight w:val="0"/>
          <w:marTop w:val="0"/>
          <w:marBottom w:val="0"/>
          <w:divBdr>
            <w:top w:val="none" w:sz="0" w:space="0" w:color="auto"/>
            <w:left w:val="none" w:sz="0" w:space="0" w:color="auto"/>
            <w:bottom w:val="none" w:sz="0" w:space="0" w:color="auto"/>
            <w:right w:val="none" w:sz="0" w:space="0" w:color="auto"/>
          </w:divBdr>
          <w:divsChild>
            <w:div w:id="1219322955">
              <w:marLeft w:val="0"/>
              <w:marRight w:val="0"/>
              <w:marTop w:val="0"/>
              <w:marBottom w:val="0"/>
              <w:divBdr>
                <w:top w:val="none" w:sz="0" w:space="0" w:color="auto"/>
                <w:left w:val="none" w:sz="0" w:space="0" w:color="auto"/>
                <w:bottom w:val="none" w:sz="0" w:space="0" w:color="auto"/>
                <w:right w:val="none" w:sz="0" w:space="0" w:color="auto"/>
              </w:divBdr>
              <w:divsChild>
                <w:div w:id="3609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638965">
      <w:bodyDiv w:val="1"/>
      <w:marLeft w:val="0"/>
      <w:marRight w:val="0"/>
      <w:marTop w:val="0"/>
      <w:marBottom w:val="0"/>
      <w:divBdr>
        <w:top w:val="none" w:sz="0" w:space="0" w:color="auto"/>
        <w:left w:val="none" w:sz="0" w:space="0" w:color="auto"/>
        <w:bottom w:val="none" w:sz="0" w:space="0" w:color="auto"/>
        <w:right w:val="none" w:sz="0" w:space="0" w:color="auto"/>
      </w:divBdr>
      <w:divsChild>
        <w:div w:id="706103453">
          <w:marLeft w:val="0"/>
          <w:marRight w:val="0"/>
          <w:marTop w:val="0"/>
          <w:marBottom w:val="0"/>
          <w:divBdr>
            <w:top w:val="none" w:sz="0" w:space="0" w:color="auto"/>
            <w:left w:val="none" w:sz="0" w:space="0" w:color="auto"/>
            <w:bottom w:val="none" w:sz="0" w:space="0" w:color="auto"/>
            <w:right w:val="none" w:sz="0" w:space="0" w:color="auto"/>
          </w:divBdr>
          <w:divsChild>
            <w:div w:id="135613033">
              <w:marLeft w:val="0"/>
              <w:marRight w:val="0"/>
              <w:marTop w:val="0"/>
              <w:marBottom w:val="0"/>
              <w:divBdr>
                <w:top w:val="none" w:sz="0" w:space="0" w:color="auto"/>
                <w:left w:val="none" w:sz="0" w:space="0" w:color="auto"/>
                <w:bottom w:val="none" w:sz="0" w:space="0" w:color="auto"/>
                <w:right w:val="none" w:sz="0" w:space="0" w:color="auto"/>
              </w:divBdr>
              <w:divsChild>
                <w:div w:id="19956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3160">
      <w:bodyDiv w:val="1"/>
      <w:marLeft w:val="0"/>
      <w:marRight w:val="0"/>
      <w:marTop w:val="0"/>
      <w:marBottom w:val="0"/>
      <w:divBdr>
        <w:top w:val="none" w:sz="0" w:space="0" w:color="auto"/>
        <w:left w:val="none" w:sz="0" w:space="0" w:color="auto"/>
        <w:bottom w:val="none" w:sz="0" w:space="0" w:color="auto"/>
        <w:right w:val="none" w:sz="0" w:space="0" w:color="auto"/>
      </w:divBdr>
      <w:divsChild>
        <w:div w:id="2026318257">
          <w:marLeft w:val="0"/>
          <w:marRight w:val="0"/>
          <w:marTop w:val="0"/>
          <w:marBottom w:val="0"/>
          <w:divBdr>
            <w:top w:val="none" w:sz="0" w:space="0" w:color="auto"/>
            <w:left w:val="none" w:sz="0" w:space="0" w:color="auto"/>
            <w:bottom w:val="none" w:sz="0" w:space="0" w:color="auto"/>
            <w:right w:val="none" w:sz="0" w:space="0" w:color="auto"/>
          </w:divBdr>
          <w:divsChild>
            <w:div w:id="2014720884">
              <w:marLeft w:val="0"/>
              <w:marRight w:val="0"/>
              <w:marTop w:val="0"/>
              <w:marBottom w:val="0"/>
              <w:divBdr>
                <w:top w:val="none" w:sz="0" w:space="0" w:color="auto"/>
                <w:left w:val="none" w:sz="0" w:space="0" w:color="auto"/>
                <w:bottom w:val="none" w:sz="0" w:space="0" w:color="auto"/>
                <w:right w:val="none" w:sz="0" w:space="0" w:color="auto"/>
              </w:divBdr>
              <w:divsChild>
                <w:div w:id="17852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179637">
      <w:bodyDiv w:val="1"/>
      <w:marLeft w:val="0"/>
      <w:marRight w:val="0"/>
      <w:marTop w:val="0"/>
      <w:marBottom w:val="0"/>
      <w:divBdr>
        <w:top w:val="none" w:sz="0" w:space="0" w:color="auto"/>
        <w:left w:val="none" w:sz="0" w:space="0" w:color="auto"/>
        <w:bottom w:val="none" w:sz="0" w:space="0" w:color="auto"/>
        <w:right w:val="none" w:sz="0" w:space="0" w:color="auto"/>
      </w:divBdr>
      <w:divsChild>
        <w:div w:id="1303345273">
          <w:marLeft w:val="0"/>
          <w:marRight w:val="0"/>
          <w:marTop w:val="0"/>
          <w:marBottom w:val="0"/>
          <w:divBdr>
            <w:top w:val="none" w:sz="0" w:space="0" w:color="auto"/>
            <w:left w:val="none" w:sz="0" w:space="0" w:color="auto"/>
            <w:bottom w:val="none" w:sz="0" w:space="0" w:color="auto"/>
            <w:right w:val="none" w:sz="0" w:space="0" w:color="auto"/>
          </w:divBdr>
          <w:divsChild>
            <w:div w:id="2086880453">
              <w:marLeft w:val="0"/>
              <w:marRight w:val="0"/>
              <w:marTop w:val="0"/>
              <w:marBottom w:val="0"/>
              <w:divBdr>
                <w:top w:val="none" w:sz="0" w:space="0" w:color="auto"/>
                <w:left w:val="none" w:sz="0" w:space="0" w:color="auto"/>
                <w:bottom w:val="none" w:sz="0" w:space="0" w:color="auto"/>
                <w:right w:val="none" w:sz="0" w:space="0" w:color="auto"/>
              </w:divBdr>
              <w:divsChild>
                <w:div w:id="8640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marhammad/Library/CloudStorage/OneDrive-KFUPM/363-231/Prep-local/Lectures/2.%20HTML/HTML%201%20Exercis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EA9A6-A866-8349-BA4F-DC74E0D68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HTML 1 Exercises.dotx</Template>
  <TotalTime>8</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Omar Jamal Hammad</cp:lastModifiedBy>
  <cp:revision>18</cp:revision>
  <cp:lastPrinted>2023-08-27T06:46:00Z</cp:lastPrinted>
  <dcterms:created xsi:type="dcterms:W3CDTF">2023-09-03T04:33:00Z</dcterms:created>
  <dcterms:modified xsi:type="dcterms:W3CDTF">2023-09-14T16:59:00Z</dcterms:modified>
</cp:coreProperties>
</file>