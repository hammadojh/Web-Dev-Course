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383B617F" w:rsidR="00C41039" w:rsidRDefault="007802F8" w:rsidP="00C41039">
      <w:pPr>
        <w:pStyle w:val="Title"/>
      </w:pPr>
      <w:r>
        <w:t>CSS</w:t>
      </w:r>
      <w:r w:rsidR="00C41039">
        <w:t xml:space="preserve"> 1 Exercises </w:t>
      </w:r>
    </w:p>
    <w:p w14:paraId="43157F76" w14:textId="17536807" w:rsidR="00C41039" w:rsidRDefault="007802F8" w:rsidP="007802F8">
      <w:r>
        <w:t xml:space="preserve">Sep 11 </w:t>
      </w:r>
    </w:p>
    <w:p w14:paraId="4690D1DB" w14:textId="3C56B4BD" w:rsidR="007802F8" w:rsidRDefault="007802F8" w:rsidP="007802F8"/>
    <w:p w14:paraId="65608542" w14:textId="7AFDFCA5" w:rsidR="00952FB2" w:rsidRDefault="00952FB2" w:rsidP="007802F8">
      <w:r>
        <w:t xml:space="preserve">These exercises assume that you have already completed HTML exercises </w:t>
      </w:r>
    </w:p>
    <w:p w14:paraId="000F9B20" w14:textId="734C020D" w:rsidR="007802F8" w:rsidRDefault="007802F8" w:rsidP="007802F8">
      <w:pPr>
        <w:pStyle w:val="Heading1"/>
      </w:pPr>
      <w:r>
        <w:t>Exercise 1</w:t>
      </w:r>
      <w:r w:rsidR="00952FB2">
        <w:t xml:space="preserve"> (Dark website)</w:t>
      </w:r>
    </w:p>
    <w:p w14:paraId="2AC7A198" w14:textId="173C1501" w:rsidR="00C41039" w:rsidRDefault="007802F8" w:rsidP="000F3C04">
      <w:r>
        <w:t xml:space="preserve">Go back to your website that you created in HTML 1 &amp; HTML 2 exercises. Make a new CSS file and call it </w:t>
      </w:r>
      <w:r w:rsidRPr="007802F8">
        <w:rPr>
          <w:i/>
          <w:iCs/>
        </w:rPr>
        <w:t>dark_theme.css</w:t>
      </w:r>
      <w:r>
        <w:t>. Use CSS language to convert your web page into dark mode.</w:t>
      </w:r>
    </w:p>
    <w:p w14:paraId="478F01E2" w14:textId="77777777" w:rsidR="00C41039" w:rsidRDefault="00C41039" w:rsidP="00C41039"/>
    <w:p w14:paraId="544827BF" w14:textId="77777777" w:rsidR="00C41039" w:rsidRDefault="00C41039" w:rsidP="00C41039"/>
    <w:p w14:paraId="6F29B2C2" w14:textId="77777777" w:rsidR="00C41039" w:rsidRDefault="00C41039" w:rsidP="00C41039"/>
    <w:p w14:paraId="2DBBBDA8" w14:textId="77777777" w:rsidR="00C41039" w:rsidRDefault="00C41039" w:rsidP="00C41039"/>
    <w:p w14:paraId="16678F34" w14:textId="77777777" w:rsidR="00C41039" w:rsidRPr="009D536A" w:rsidRDefault="00C41039" w:rsidP="00C41039"/>
    <w:p w14:paraId="1DED8812" w14:textId="77777777" w:rsidR="006F47C3" w:rsidRPr="00C41039" w:rsidRDefault="006F47C3" w:rsidP="00C41039"/>
    <w:sectPr w:rsidR="006F47C3" w:rsidRPr="00C4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8"/>
  </w:num>
  <w:num w:numId="2" w16cid:durableId="313073970">
    <w:abstractNumId w:val="9"/>
  </w:num>
  <w:num w:numId="3" w16cid:durableId="2084986427">
    <w:abstractNumId w:val="14"/>
  </w:num>
  <w:num w:numId="4" w16cid:durableId="206458317">
    <w:abstractNumId w:val="11"/>
  </w:num>
  <w:num w:numId="5" w16cid:durableId="2115321803">
    <w:abstractNumId w:val="0"/>
  </w:num>
  <w:num w:numId="6" w16cid:durableId="1164663278">
    <w:abstractNumId w:val="10"/>
  </w:num>
  <w:num w:numId="7" w16cid:durableId="1589004563">
    <w:abstractNumId w:val="3"/>
  </w:num>
  <w:num w:numId="8" w16cid:durableId="1212159194">
    <w:abstractNumId w:val="4"/>
  </w:num>
  <w:num w:numId="9" w16cid:durableId="29961883">
    <w:abstractNumId w:val="12"/>
  </w:num>
  <w:num w:numId="10" w16cid:durableId="736705553">
    <w:abstractNumId w:val="1"/>
  </w:num>
  <w:num w:numId="11" w16cid:durableId="1820729955">
    <w:abstractNumId w:val="15"/>
  </w:num>
  <w:num w:numId="12" w16cid:durableId="397823180">
    <w:abstractNumId w:val="5"/>
  </w:num>
  <w:num w:numId="13" w16cid:durableId="96490102">
    <w:abstractNumId w:val="7"/>
  </w:num>
  <w:num w:numId="14" w16cid:durableId="1652633912">
    <w:abstractNumId w:val="6"/>
  </w:num>
  <w:num w:numId="15" w16cid:durableId="1234318820">
    <w:abstractNumId w:val="2"/>
  </w:num>
  <w:num w:numId="16" w16cid:durableId="4352466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35982"/>
    <w:rsid w:val="0004747B"/>
    <w:rsid w:val="00050665"/>
    <w:rsid w:val="0005240D"/>
    <w:rsid w:val="00065FAF"/>
    <w:rsid w:val="000B078A"/>
    <w:rsid w:val="000B5AB8"/>
    <w:rsid w:val="000D5EC8"/>
    <w:rsid w:val="000F3C04"/>
    <w:rsid w:val="001125DA"/>
    <w:rsid w:val="00141878"/>
    <w:rsid w:val="0014370B"/>
    <w:rsid w:val="00177969"/>
    <w:rsid w:val="00190D4D"/>
    <w:rsid w:val="001963A4"/>
    <w:rsid w:val="001D48CE"/>
    <w:rsid w:val="001F3CFF"/>
    <w:rsid w:val="00292BCA"/>
    <w:rsid w:val="002F431B"/>
    <w:rsid w:val="00302BE1"/>
    <w:rsid w:val="00347A5B"/>
    <w:rsid w:val="00380960"/>
    <w:rsid w:val="003B0ACA"/>
    <w:rsid w:val="00436ECA"/>
    <w:rsid w:val="004D0BA1"/>
    <w:rsid w:val="00516544"/>
    <w:rsid w:val="00596691"/>
    <w:rsid w:val="005B61FB"/>
    <w:rsid w:val="00632B64"/>
    <w:rsid w:val="00655D5C"/>
    <w:rsid w:val="00690806"/>
    <w:rsid w:val="006971F0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E01EF"/>
    <w:rsid w:val="009F6CDB"/>
    <w:rsid w:val="00A01F7E"/>
    <w:rsid w:val="00A25CD2"/>
    <w:rsid w:val="00A25DB1"/>
    <w:rsid w:val="00A5095C"/>
    <w:rsid w:val="00AA0EF4"/>
    <w:rsid w:val="00AD7C43"/>
    <w:rsid w:val="00AE7CF9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C0C6E"/>
    <w:rsid w:val="00DD5503"/>
    <w:rsid w:val="00DF37B9"/>
    <w:rsid w:val="00E7326D"/>
    <w:rsid w:val="00F1642A"/>
    <w:rsid w:val="00F40C08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18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3</cp:revision>
  <cp:lastPrinted>2023-08-27T06:46:00Z</cp:lastPrinted>
  <dcterms:created xsi:type="dcterms:W3CDTF">2023-09-10T14:47:00Z</dcterms:created>
  <dcterms:modified xsi:type="dcterms:W3CDTF">2023-09-10T16:18:00Z</dcterms:modified>
</cp:coreProperties>
</file>