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B37" w14:textId="77777777" w:rsidR="00C41039" w:rsidRDefault="00C41039" w:rsidP="00C41039"/>
    <w:p w14:paraId="1E6A3375" w14:textId="77777777" w:rsidR="00C41039" w:rsidRDefault="00C41039" w:rsidP="00C41039"/>
    <w:p w14:paraId="6B44C500" w14:textId="77777777" w:rsidR="00C41039" w:rsidRDefault="00C41039" w:rsidP="00C41039"/>
    <w:p w14:paraId="4846855D" w14:textId="7AA8BA25" w:rsidR="00C41039" w:rsidRDefault="007802F8" w:rsidP="00C41039">
      <w:pPr>
        <w:pStyle w:val="Title"/>
      </w:pPr>
      <w:r>
        <w:t>CSS</w:t>
      </w:r>
      <w:r w:rsidR="00C41039">
        <w:t xml:space="preserve"> </w:t>
      </w:r>
      <w:r w:rsidR="00F50F37">
        <w:t>2</w:t>
      </w:r>
      <w:r w:rsidR="00C41039">
        <w:t xml:space="preserve"> Exercises </w:t>
      </w:r>
    </w:p>
    <w:p w14:paraId="43157F76" w14:textId="633D037D" w:rsidR="00C41039" w:rsidRDefault="007802F8" w:rsidP="007802F8">
      <w:r>
        <w:t>Sep 1</w:t>
      </w:r>
      <w:r w:rsidR="00F50F37">
        <w:t>3</w:t>
      </w:r>
    </w:p>
    <w:p w14:paraId="36BBB83D" w14:textId="5A97D03A" w:rsidR="005A12FC" w:rsidRDefault="005A12FC" w:rsidP="007802F8"/>
    <w:p w14:paraId="0D1C39A2" w14:textId="6EBF09B6" w:rsidR="005A12FC" w:rsidRDefault="005A12FC" w:rsidP="007802F8">
      <w:r>
        <w:t>In the following exercises, I am suggesting some colors to you, don’t stick to the mentioned colors, but use whatever color fits the theme of your website.</w:t>
      </w:r>
    </w:p>
    <w:p w14:paraId="31E47EE2" w14:textId="25E47001" w:rsidR="005A12FC" w:rsidRDefault="005A12FC" w:rsidP="007802F8"/>
    <w:p w14:paraId="13FF35E7" w14:textId="40713942" w:rsidR="005A12FC" w:rsidRDefault="005A12FC" w:rsidP="005A12FC">
      <w:r>
        <w:t xml:space="preserve">A good website to help you choose a theme is </w:t>
      </w:r>
      <w:hyperlink r:id="rId6" w:history="1">
        <w:r w:rsidRPr="001B01CF">
          <w:rPr>
            <w:rStyle w:val="Hyperlink"/>
          </w:rPr>
          <w:t>https://color.adobe.com/explore</w:t>
        </w:r>
      </w:hyperlink>
    </w:p>
    <w:p w14:paraId="000F9B20" w14:textId="0CA893C1" w:rsidR="007802F8" w:rsidRDefault="007802F8" w:rsidP="007802F8">
      <w:pPr>
        <w:pStyle w:val="Heading1"/>
      </w:pPr>
      <w:r>
        <w:t>Exercise 1</w:t>
      </w:r>
      <w:r w:rsidR="00952FB2">
        <w:t xml:space="preserve"> (</w:t>
      </w:r>
      <w:r w:rsidR="00F50F37">
        <w:t>Basic Selectors</w:t>
      </w:r>
      <w:r w:rsidR="00952FB2">
        <w:t>)</w:t>
      </w:r>
    </w:p>
    <w:p w14:paraId="2AC7A198" w14:textId="3015D1A3" w:rsidR="00C41039" w:rsidRDefault="00F50F37" w:rsidP="000F3C04">
      <w:r>
        <w:t>Go to your website (or use the blank.html file found in the exercise files) and perform the following CSS styling:</w:t>
      </w:r>
    </w:p>
    <w:p w14:paraId="478F01E2" w14:textId="50181CC0" w:rsidR="00C41039" w:rsidRDefault="00C41039" w:rsidP="00C41039"/>
    <w:p w14:paraId="5F81D4D0" w14:textId="5991EBE6" w:rsidR="00F50F37" w:rsidRDefault="00F50F37" w:rsidP="00F50F37">
      <w:pPr>
        <w:pStyle w:val="ListParagraph"/>
        <w:numPr>
          <w:ilvl w:val="0"/>
          <w:numId w:val="17"/>
        </w:numPr>
      </w:pPr>
      <w:r>
        <w:t>Change all header cells of your table to uppercase</w:t>
      </w:r>
    </w:p>
    <w:p w14:paraId="544827BF" w14:textId="113A980E" w:rsidR="00C41039" w:rsidRDefault="00F50F37" w:rsidP="00F50F37">
      <w:pPr>
        <w:pStyle w:val="ListParagraph"/>
        <w:numPr>
          <w:ilvl w:val="0"/>
          <w:numId w:val="17"/>
        </w:numPr>
      </w:pPr>
      <w:r>
        <w:t xml:space="preserve">Change all links to green color </w:t>
      </w:r>
    </w:p>
    <w:p w14:paraId="0FE80218" w14:textId="53A17EB5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Go to your table cells and give </w:t>
      </w:r>
      <w:r w:rsidR="0061388C">
        <w:t xml:space="preserve">top values cells </w:t>
      </w:r>
      <w:r>
        <w:t>a class of “</w:t>
      </w:r>
      <w:r w:rsidR="0061388C">
        <w:t>top</w:t>
      </w:r>
      <w:r>
        <w:t xml:space="preserve">” </w:t>
      </w:r>
    </w:p>
    <w:p w14:paraId="551325F6" w14:textId="3CE93B68" w:rsidR="00F50F37" w:rsidRDefault="00F50F37" w:rsidP="00F50F37">
      <w:pPr>
        <w:pStyle w:val="ListParagraph"/>
        <w:numPr>
          <w:ilvl w:val="0"/>
          <w:numId w:val="17"/>
        </w:numPr>
      </w:pPr>
      <w:r>
        <w:t>Change all cells back-ground color “</w:t>
      </w:r>
      <w:r w:rsidR="00090AD8">
        <w:t>top</w:t>
      </w:r>
      <w:r>
        <w:t xml:space="preserve">” to red </w:t>
      </w:r>
      <w:r w:rsidR="00090AD8">
        <w:t>gold color</w:t>
      </w:r>
    </w:p>
    <w:p w14:paraId="3BEC59AC" w14:textId="3AE6EAAE" w:rsidR="00F50F37" w:rsidRDefault="00F50F37" w:rsidP="00F50F37">
      <w:pPr>
        <w:pStyle w:val="ListParagraph"/>
        <w:numPr>
          <w:ilvl w:val="0"/>
          <w:numId w:val="17"/>
        </w:numPr>
      </w:pPr>
      <w:r>
        <w:t>Go to your paragraphs and add &lt;</w:t>
      </w:r>
      <w:proofErr w:type="spellStart"/>
      <w:r>
        <w:t>em</w:t>
      </w:r>
      <w:proofErr w:type="spellEnd"/>
      <w:r>
        <w:t>&gt; element</w:t>
      </w:r>
      <w:r w:rsidR="00090AD8">
        <w:t>s</w:t>
      </w:r>
      <w:r>
        <w:t xml:space="preserve"> to </w:t>
      </w:r>
      <w:r w:rsidR="00090AD8">
        <w:t>2</w:t>
      </w:r>
      <w:r>
        <w:t xml:space="preserve"> words/phrases that you want to emphasize</w:t>
      </w:r>
    </w:p>
    <w:p w14:paraId="3ED5F869" w14:textId="529C330E" w:rsidR="00F50F37" w:rsidRDefault="00F50F37" w:rsidP="00F50F37">
      <w:pPr>
        <w:pStyle w:val="ListParagraph"/>
        <w:numPr>
          <w:ilvl w:val="0"/>
          <w:numId w:val="17"/>
        </w:numPr>
      </w:pPr>
      <w:r>
        <w:t>Change the background of any &lt;</w:t>
      </w:r>
      <w:proofErr w:type="spellStart"/>
      <w:r>
        <w:t>em</w:t>
      </w:r>
      <w:proofErr w:type="spellEnd"/>
      <w:r>
        <w:t>&gt; to blue</w:t>
      </w:r>
    </w:p>
    <w:p w14:paraId="3C62A662" w14:textId="66C65C65" w:rsidR="00F50F37" w:rsidRDefault="00F50F37" w:rsidP="00F50F37">
      <w:pPr>
        <w:pStyle w:val="ListParagraph"/>
        <w:numPr>
          <w:ilvl w:val="0"/>
          <w:numId w:val="17"/>
        </w:numPr>
      </w:pPr>
      <w:r>
        <w:t>Give one of the &lt;</w:t>
      </w:r>
      <w:proofErr w:type="spellStart"/>
      <w:r>
        <w:t>em</w:t>
      </w:r>
      <w:proofErr w:type="spellEnd"/>
      <w:r>
        <w:t>&gt; elements an id of “</w:t>
      </w:r>
      <w:proofErr w:type="spellStart"/>
      <w:r>
        <w:t>the_most_important</w:t>
      </w:r>
      <w:proofErr w:type="spellEnd"/>
      <w:r>
        <w:t>”</w:t>
      </w:r>
    </w:p>
    <w:p w14:paraId="3A5F8631" w14:textId="3CE96119" w:rsidR="00F50F37" w:rsidRDefault="00F50F37" w:rsidP="00F50F37">
      <w:pPr>
        <w:pStyle w:val="ListParagraph"/>
        <w:numPr>
          <w:ilvl w:val="0"/>
          <w:numId w:val="17"/>
        </w:numPr>
      </w:pPr>
      <w:r>
        <w:t>Change the element with id “</w:t>
      </w:r>
      <w:proofErr w:type="spellStart"/>
      <w:r>
        <w:t>the_most_important</w:t>
      </w:r>
      <w:proofErr w:type="spellEnd"/>
      <w:r>
        <w:t>” to all caps and gold background.</w:t>
      </w:r>
    </w:p>
    <w:p w14:paraId="3E27442B" w14:textId="1F280B1C" w:rsidR="00F50F37" w:rsidRDefault="00F50F37" w:rsidP="00F50F37">
      <w:pPr>
        <w:pStyle w:val="Heading1"/>
      </w:pPr>
      <w:r>
        <w:t xml:space="preserve">Exercise </w:t>
      </w:r>
      <w:r>
        <w:t>2</w:t>
      </w:r>
      <w:r>
        <w:t xml:space="preserve"> (</w:t>
      </w:r>
      <w:r>
        <w:t xml:space="preserve">Advanced </w:t>
      </w:r>
      <w:r>
        <w:t>Selectors)</w:t>
      </w:r>
    </w:p>
    <w:p w14:paraId="66B7E00D" w14:textId="77777777" w:rsidR="00F50F37" w:rsidRDefault="00F50F37" w:rsidP="00F50F37">
      <w:r>
        <w:t>Go to your website (or use the blank.html file found in the exercise files) and perform the following CSS styling:</w:t>
      </w:r>
    </w:p>
    <w:p w14:paraId="5E3EE2B3" w14:textId="603EDE29" w:rsidR="00F50F37" w:rsidRDefault="00F50F37" w:rsidP="00F50F37"/>
    <w:p w14:paraId="139202CC" w14:textId="0E204687" w:rsidR="0061388C" w:rsidRDefault="0061388C" w:rsidP="0061388C">
      <w:pPr>
        <w:pStyle w:val="ListParagraph"/>
        <w:numPr>
          <w:ilvl w:val="0"/>
          <w:numId w:val="17"/>
        </w:numPr>
      </w:pPr>
      <w:r>
        <w:t>Change all h</w:t>
      </w:r>
      <w:r w:rsidR="00090AD8">
        <w:t>2</w:t>
      </w:r>
      <w:r>
        <w:t xml:space="preserve"> fonts family to sans-serif </w:t>
      </w:r>
    </w:p>
    <w:p w14:paraId="66DDC22E" w14:textId="635A2032" w:rsidR="00F50F37" w:rsidRDefault="00F50F37" w:rsidP="00F50F37">
      <w:pPr>
        <w:pStyle w:val="ListParagraph"/>
        <w:numPr>
          <w:ilvl w:val="0"/>
          <w:numId w:val="17"/>
        </w:numPr>
      </w:pPr>
      <w:r>
        <w:t>Capitalize all headings of any level in your code</w:t>
      </w:r>
    </w:p>
    <w:p w14:paraId="1A786158" w14:textId="4C126E5A" w:rsidR="00F50F37" w:rsidRDefault="00F50F37" w:rsidP="00F50F37">
      <w:pPr>
        <w:pStyle w:val="ListParagraph"/>
        <w:numPr>
          <w:ilvl w:val="0"/>
          <w:numId w:val="17"/>
        </w:numPr>
      </w:pPr>
      <w:r>
        <w:t>Change the first paragraph</w:t>
      </w:r>
      <w:r w:rsidR="00090AD8">
        <w:t>’s letter</w:t>
      </w:r>
      <w:r>
        <w:t xml:space="preserve"> after any </w:t>
      </w:r>
      <w:r w:rsidR="00090AD8">
        <w:t>h2</w:t>
      </w:r>
      <w:r>
        <w:t xml:space="preserve"> to </w:t>
      </w:r>
      <w:r w:rsidR="00090AD8">
        <w:t>x-</w:t>
      </w:r>
      <w:proofErr w:type="gramStart"/>
      <w:r w:rsidR="00090AD8">
        <w:t>large;</w:t>
      </w:r>
      <w:proofErr w:type="gramEnd"/>
    </w:p>
    <w:p w14:paraId="6F29B2C2" w14:textId="775725CF" w:rsidR="00C41039" w:rsidRDefault="00F50F37" w:rsidP="00F50F37">
      <w:pPr>
        <w:pStyle w:val="ListParagraph"/>
        <w:numPr>
          <w:ilvl w:val="0"/>
          <w:numId w:val="17"/>
        </w:numPr>
      </w:pPr>
      <w:r>
        <w:t>When someone hover over any of your table rows change the background color to a light color of your choice</w:t>
      </w:r>
      <w:r w:rsidR="00090AD8">
        <w:t xml:space="preserve"> and if the cell has previous color change it also.</w:t>
      </w:r>
    </w:p>
    <w:p w14:paraId="7E00F56D" w14:textId="74D7C1D2" w:rsidR="00F50F37" w:rsidRDefault="00F50F37" w:rsidP="00F50F37">
      <w:pPr>
        <w:pStyle w:val="ListParagraph"/>
        <w:numPr>
          <w:ilvl w:val="0"/>
          <w:numId w:val="17"/>
        </w:numPr>
      </w:pPr>
      <w:r>
        <w:t>If you did not add a navigation bar to your web page, add it now</w:t>
      </w:r>
    </w:p>
    <w:p w14:paraId="143382FD" w14:textId="65526790" w:rsidR="00F50F37" w:rsidRDefault="00F50F37" w:rsidP="00F50F37">
      <w:pPr>
        <w:pStyle w:val="ListParagraph"/>
        <w:numPr>
          <w:ilvl w:val="0"/>
          <w:numId w:val="17"/>
        </w:numPr>
      </w:pPr>
      <w:r>
        <w:t>Change the list items display of the navbar to inline</w:t>
      </w:r>
    </w:p>
    <w:p w14:paraId="255BF8C6" w14:textId="5BEE8765" w:rsidR="00090AD8" w:rsidRDefault="00090AD8" w:rsidP="00F50F37">
      <w:pPr>
        <w:pStyle w:val="ListParagraph"/>
        <w:numPr>
          <w:ilvl w:val="0"/>
          <w:numId w:val="17"/>
        </w:numPr>
      </w:pPr>
      <w:r>
        <w:t>Change the link of the first nav item to underlined and the others without</w:t>
      </w:r>
    </w:p>
    <w:p w14:paraId="56481E0D" w14:textId="30959BE4" w:rsidR="00F50F37" w:rsidRDefault="00F50F37" w:rsidP="00F50F37">
      <w:pPr>
        <w:pStyle w:val="ListParagraph"/>
        <w:numPr>
          <w:ilvl w:val="0"/>
          <w:numId w:val="17"/>
        </w:numPr>
      </w:pPr>
      <w:r>
        <w:lastRenderedPageBreak/>
        <w:t xml:space="preserve">Use </w:t>
      </w:r>
      <w:proofErr w:type="gramStart"/>
      <w:r>
        <w:t>nth-child</w:t>
      </w:r>
      <w:proofErr w:type="gramEnd"/>
      <w:r>
        <w:t xml:space="preserve"> to make all table’s</w:t>
      </w:r>
      <w:r w:rsidR="00090AD8">
        <w:t xml:space="preserve"> body</w:t>
      </w:r>
      <w:r>
        <w:t xml:space="preserve"> rows background colors alternating </w:t>
      </w:r>
    </w:p>
    <w:p w14:paraId="458C36F0" w14:textId="2A6F0C76" w:rsidR="00F50F37" w:rsidRDefault="00F50F37" w:rsidP="00F50F37">
      <w:pPr>
        <w:pStyle w:val="ListParagraph"/>
        <w:numPr>
          <w:ilvl w:val="0"/>
          <w:numId w:val="17"/>
        </w:numPr>
      </w:pPr>
      <w:r>
        <w:t>When someone highlights a text in your text, change the highlighting color to a color of your choice</w:t>
      </w:r>
    </w:p>
    <w:p w14:paraId="2DBBBDA8" w14:textId="4D2071C2" w:rsidR="00C41039" w:rsidRDefault="00F50F37" w:rsidP="00F50F37">
      <w:pPr>
        <w:pStyle w:val="ListParagraph"/>
        <w:numPr>
          <w:ilvl w:val="0"/>
          <w:numId w:val="17"/>
        </w:numPr>
      </w:pPr>
      <w:r>
        <w:t>When someone hovers over your webpage</w:t>
      </w:r>
      <w:r w:rsidR="00090AD8">
        <w:t xml:space="preserve"> body</w:t>
      </w:r>
      <w:r>
        <w:t xml:space="preserve"> links </w:t>
      </w:r>
      <w:r w:rsidR="00090AD8">
        <w:t xml:space="preserve">(not nav) </w:t>
      </w:r>
      <w:r>
        <w:t>change the cursor to a pointer</w:t>
      </w:r>
    </w:p>
    <w:p w14:paraId="065506AB" w14:textId="3516A965" w:rsidR="00090AD8" w:rsidRDefault="00090AD8" w:rsidP="00F50F37">
      <w:pPr>
        <w:pStyle w:val="ListParagraph"/>
        <w:numPr>
          <w:ilvl w:val="0"/>
          <w:numId w:val="17"/>
        </w:numPr>
      </w:pPr>
      <w:r>
        <w:t xml:space="preserve">Change all input fields height to </w:t>
      </w:r>
      <w:proofErr w:type="gramStart"/>
      <w:r>
        <w:t>20px;</w:t>
      </w:r>
      <w:proofErr w:type="gramEnd"/>
    </w:p>
    <w:p w14:paraId="0A86F002" w14:textId="416D52B2" w:rsidR="00F50F37" w:rsidRDefault="00F50F37" w:rsidP="00F50F37">
      <w:pPr>
        <w:pStyle w:val="ListParagraph"/>
        <w:numPr>
          <w:ilvl w:val="0"/>
          <w:numId w:val="17"/>
        </w:numPr>
      </w:pPr>
      <w:r>
        <w:t xml:space="preserve">Change the </w:t>
      </w:r>
      <w:r>
        <w:t xml:space="preserve">border </w:t>
      </w:r>
      <w:r>
        <w:t>color of all inputs of type text to light gray</w:t>
      </w:r>
    </w:p>
    <w:p w14:paraId="1A0A49B0" w14:textId="0CC98567" w:rsidR="00090AD8" w:rsidRPr="009D536A" w:rsidRDefault="00090AD8" w:rsidP="00F50F37">
      <w:pPr>
        <w:pStyle w:val="ListParagraph"/>
        <w:numPr>
          <w:ilvl w:val="0"/>
          <w:numId w:val="17"/>
        </w:numPr>
      </w:pPr>
      <w:r>
        <w:t xml:space="preserve">Change input of name message height to </w:t>
      </w:r>
      <w:proofErr w:type="gramStart"/>
      <w:r>
        <w:t>50px;</w:t>
      </w:r>
      <w:proofErr w:type="gramEnd"/>
    </w:p>
    <w:p w14:paraId="1DED8812" w14:textId="77777777" w:rsidR="006F47C3" w:rsidRPr="00C41039" w:rsidRDefault="006F47C3" w:rsidP="00C41039"/>
    <w:sectPr w:rsidR="006F47C3" w:rsidRPr="00C4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F Pro Display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F31"/>
    <w:multiLevelType w:val="hybridMultilevel"/>
    <w:tmpl w:val="8130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2313"/>
    <w:multiLevelType w:val="hybridMultilevel"/>
    <w:tmpl w:val="719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2F9B"/>
    <w:multiLevelType w:val="hybridMultilevel"/>
    <w:tmpl w:val="792041AE"/>
    <w:lvl w:ilvl="0" w:tplc="6A3E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7A55"/>
    <w:multiLevelType w:val="hybridMultilevel"/>
    <w:tmpl w:val="21D0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23F"/>
    <w:multiLevelType w:val="hybridMultilevel"/>
    <w:tmpl w:val="FEA8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645EC"/>
    <w:multiLevelType w:val="hybridMultilevel"/>
    <w:tmpl w:val="A9B4DA96"/>
    <w:lvl w:ilvl="0" w:tplc="4580B378">
      <w:numFmt w:val="bullet"/>
      <w:lvlText w:val="-"/>
      <w:lvlJc w:val="left"/>
      <w:pPr>
        <w:ind w:left="720" w:hanging="360"/>
      </w:pPr>
      <w:rPr>
        <w:rFonts w:ascii="SF Pro Display" w:eastAsiaTheme="minorHAnsi" w:hAnsi="SF Pro Display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F4D09"/>
    <w:multiLevelType w:val="multilevel"/>
    <w:tmpl w:val="1B8A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624D3"/>
    <w:multiLevelType w:val="multilevel"/>
    <w:tmpl w:val="D58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773EAD"/>
    <w:multiLevelType w:val="hybridMultilevel"/>
    <w:tmpl w:val="D50C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81267"/>
    <w:multiLevelType w:val="hybridMultilevel"/>
    <w:tmpl w:val="A1B05DFA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43903"/>
    <w:multiLevelType w:val="multilevel"/>
    <w:tmpl w:val="CEF6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FE08C0"/>
    <w:multiLevelType w:val="hybridMultilevel"/>
    <w:tmpl w:val="CD62DB98"/>
    <w:lvl w:ilvl="0" w:tplc="8960B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70D51"/>
    <w:multiLevelType w:val="multilevel"/>
    <w:tmpl w:val="1390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6F0799"/>
    <w:multiLevelType w:val="multilevel"/>
    <w:tmpl w:val="5E5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1B1225"/>
    <w:multiLevelType w:val="hybridMultilevel"/>
    <w:tmpl w:val="F5BAA2E0"/>
    <w:lvl w:ilvl="0" w:tplc="0816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8DA"/>
    <w:multiLevelType w:val="multilevel"/>
    <w:tmpl w:val="8F5C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847BAB"/>
    <w:multiLevelType w:val="hybridMultilevel"/>
    <w:tmpl w:val="5DA2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1734">
    <w:abstractNumId w:val="9"/>
  </w:num>
  <w:num w:numId="2" w16cid:durableId="313073970">
    <w:abstractNumId w:val="10"/>
  </w:num>
  <w:num w:numId="3" w16cid:durableId="2084986427">
    <w:abstractNumId w:val="15"/>
  </w:num>
  <w:num w:numId="4" w16cid:durableId="206458317">
    <w:abstractNumId w:val="12"/>
  </w:num>
  <w:num w:numId="5" w16cid:durableId="2115321803">
    <w:abstractNumId w:val="0"/>
  </w:num>
  <w:num w:numId="6" w16cid:durableId="1164663278">
    <w:abstractNumId w:val="11"/>
  </w:num>
  <w:num w:numId="7" w16cid:durableId="1589004563">
    <w:abstractNumId w:val="3"/>
  </w:num>
  <w:num w:numId="8" w16cid:durableId="1212159194">
    <w:abstractNumId w:val="4"/>
  </w:num>
  <w:num w:numId="9" w16cid:durableId="29961883">
    <w:abstractNumId w:val="13"/>
  </w:num>
  <w:num w:numId="10" w16cid:durableId="736705553">
    <w:abstractNumId w:val="1"/>
  </w:num>
  <w:num w:numId="11" w16cid:durableId="1820729955">
    <w:abstractNumId w:val="16"/>
  </w:num>
  <w:num w:numId="12" w16cid:durableId="397823180">
    <w:abstractNumId w:val="6"/>
  </w:num>
  <w:num w:numId="13" w16cid:durableId="96490102">
    <w:abstractNumId w:val="8"/>
  </w:num>
  <w:num w:numId="14" w16cid:durableId="1652633912">
    <w:abstractNumId w:val="7"/>
  </w:num>
  <w:num w:numId="15" w16cid:durableId="1234318820">
    <w:abstractNumId w:val="2"/>
  </w:num>
  <w:num w:numId="16" w16cid:durableId="435246666">
    <w:abstractNumId w:val="14"/>
  </w:num>
  <w:num w:numId="17" w16cid:durableId="1494292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F"/>
    <w:rsid w:val="00035982"/>
    <w:rsid w:val="0004747B"/>
    <w:rsid w:val="00050665"/>
    <w:rsid w:val="0005240D"/>
    <w:rsid w:val="00065FAF"/>
    <w:rsid w:val="00090AD8"/>
    <w:rsid w:val="000B078A"/>
    <w:rsid w:val="000B5AB8"/>
    <w:rsid w:val="000D5EC8"/>
    <w:rsid w:val="000F3C04"/>
    <w:rsid w:val="001125DA"/>
    <w:rsid w:val="00141878"/>
    <w:rsid w:val="0014370B"/>
    <w:rsid w:val="00177969"/>
    <w:rsid w:val="00190D4D"/>
    <w:rsid w:val="001963A4"/>
    <w:rsid w:val="001D48CE"/>
    <w:rsid w:val="001F3CFF"/>
    <w:rsid w:val="00292BCA"/>
    <w:rsid w:val="002F431B"/>
    <w:rsid w:val="00302BE1"/>
    <w:rsid w:val="00347A5B"/>
    <w:rsid w:val="00380960"/>
    <w:rsid w:val="003B0ACA"/>
    <w:rsid w:val="00436ECA"/>
    <w:rsid w:val="004377DD"/>
    <w:rsid w:val="004D0BA1"/>
    <w:rsid w:val="00516544"/>
    <w:rsid w:val="00596691"/>
    <w:rsid w:val="005A12FC"/>
    <w:rsid w:val="005B61FB"/>
    <w:rsid w:val="0061388C"/>
    <w:rsid w:val="00632B64"/>
    <w:rsid w:val="00655D5C"/>
    <w:rsid w:val="00690806"/>
    <w:rsid w:val="006971F0"/>
    <w:rsid w:val="006F47C3"/>
    <w:rsid w:val="00771124"/>
    <w:rsid w:val="007714E0"/>
    <w:rsid w:val="007802F8"/>
    <w:rsid w:val="00782D34"/>
    <w:rsid w:val="00783483"/>
    <w:rsid w:val="00793167"/>
    <w:rsid w:val="007B07F7"/>
    <w:rsid w:val="007F33CD"/>
    <w:rsid w:val="00853B2A"/>
    <w:rsid w:val="00861C93"/>
    <w:rsid w:val="00874BB1"/>
    <w:rsid w:val="00886EEF"/>
    <w:rsid w:val="008B33EB"/>
    <w:rsid w:val="008F7462"/>
    <w:rsid w:val="00952FB2"/>
    <w:rsid w:val="0099190E"/>
    <w:rsid w:val="009D1009"/>
    <w:rsid w:val="009E01EF"/>
    <w:rsid w:val="009F6CDB"/>
    <w:rsid w:val="00A01F7E"/>
    <w:rsid w:val="00A25CD2"/>
    <w:rsid w:val="00A25DB1"/>
    <w:rsid w:val="00A5095C"/>
    <w:rsid w:val="00AA0EF4"/>
    <w:rsid w:val="00AD7C43"/>
    <w:rsid w:val="00AE7CF9"/>
    <w:rsid w:val="00B65991"/>
    <w:rsid w:val="00B821EE"/>
    <w:rsid w:val="00BD53E3"/>
    <w:rsid w:val="00BE4E01"/>
    <w:rsid w:val="00BE5C0E"/>
    <w:rsid w:val="00C163FE"/>
    <w:rsid w:val="00C41039"/>
    <w:rsid w:val="00C422CB"/>
    <w:rsid w:val="00C732D3"/>
    <w:rsid w:val="00C958C9"/>
    <w:rsid w:val="00CB5250"/>
    <w:rsid w:val="00CE5C95"/>
    <w:rsid w:val="00CE64EE"/>
    <w:rsid w:val="00D06974"/>
    <w:rsid w:val="00DC0C6E"/>
    <w:rsid w:val="00DD5503"/>
    <w:rsid w:val="00DF37B9"/>
    <w:rsid w:val="00E7326D"/>
    <w:rsid w:val="00F1642A"/>
    <w:rsid w:val="00F40C08"/>
    <w:rsid w:val="00F50F37"/>
    <w:rsid w:val="00F7384C"/>
    <w:rsid w:val="00F93BAD"/>
    <w:rsid w:val="00FF0295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4A8D"/>
  <w15:chartTrackingRefBased/>
  <w15:docId w15:val="{E029FFD0-125E-E94E-B3A0-98A9606B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0D"/>
    <w:pPr>
      <w:spacing w:line="276" w:lineRule="auto"/>
    </w:pPr>
    <w:rPr>
      <w:rFonts w:ascii="SF Pro Display" w:hAnsi="SF Pro Display" w:cs="Calibri"/>
      <w:bdr w:val="none" w:sz="0" w:space="0" w:color="auto" w:frame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0D"/>
    <w:pPr>
      <w:keepNext/>
      <w:keepLines/>
      <w:spacing w:before="24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503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503"/>
    <w:rPr>
      <w:rFonts w:ascii="SF Pro Display" w:eastAsiaTheme="majorEastAsia" w:hAnsi="SF Pro Display" w:cstheme="majorBidi"/>
      <w:b/>
      <w:bCs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5966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96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6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40D"/>
    <w:rPr>
      <w:rFonts w:ascii="SF Pro Display" w:eastAsiaTheme="majorEastAsia" w:hAnsi="SF Pro Display" w:cstheme="majorBidi"/>
      <w:b/>
      <w:bCs/>
      <w:color w:val="000000" w:themeColor="text1"/>
      <w:sz w:val="32"/>
      <w:szCs w:val="32"/>
      <w:bdr w:val="none" w:sz="0" w:space="0" w:color="auto" w:frame="1"/>
    </w:rPr>
  </w:style>
  <w:style w:type="paragraph" w:styleId="Quote">
    <w:name w:val="Quote"/>
    <w:basedOn w:val="Normal"/>
    <w:next w:val="Normal"/>
    <w:link w:val="QuoteChar"/>
    <w:uiPriority w:val="29"/>
    <w:qFormat/>
    <w:rsid w:val="005966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9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9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669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163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065F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65F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853B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3B2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1125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1125D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125D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1125D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F33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7F33C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or.adobe.com/expl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hammad/Library/CloudStorage/OneDrive-KFUPM/363-231/Prep-local/Lectures/2.%20HTML/HTML%201%20Exerci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EA9A6-A866-8349-BA4F-DC74E0D6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HTML 1 Exercises.dotx</Template>
  <TotalTime>34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Omar Jamal Hammad</cp:lastModifiedBy>
  <cp:revision>7</cp:revision>
  <cp:lastPrinted>2023-08-27T06:46:00Z</cp:lastPrinted>
  <dcterms:created xsi:type="dcterms:W3CDTF">2023-09-12T16:46:00Z</dcterms:created>
  <dcterms:modified xsi:type="dcterms:W3CDTF">2023-09-13T03:38:00Z</dcterms:modified>
</cp:coreProperties>
</file>