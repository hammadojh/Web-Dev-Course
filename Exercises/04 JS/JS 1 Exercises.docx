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12D08181" w:rsidR="00C41039" w:rsidRDefault="00B57276" w:rsidP="00C41039">
      <w:pPr>
        <w:pStyle w:val="Title"/>
      </w:pPr>
      <w:r>
        <w:t xml:space="preserve">JS 1 </w:t>
      </w:r>
      <w:r w:rsidR="00C41039">
        <w:t xml:space="preserve">Exercises </w:t>
      </w:r>
    </w:p>
    <w:p w14:paraId="42431923" w14:textId="1E40CAC3" w:rsidR="00501488" w:rsidRDefault="007802F8" w:rsidP="00501488">
      <w:r>
        <w:t xml:space="preserve">Sep </w:t>
      </w:r>
      <w:r w:rsidR="00B57276">
        <w:t>27</w:t>
      </w:r>
    </w:p>
    <w:p w14:paraId="22F177B3" w14:textId="168A233E" w:rsidR="00B57276" w:rsidRDefault="00B57276" w:rsidP="00003344">
      <w:pPr>
        <w:pStyle w:val="Heading1"/>
      </w:pPr>
      <w:r>
        <w:t xml:space="preserve">Exercise 1 </w:t>
      </w:r>
      <w:r w:rsidR="00003344">
        <w:t xml:space="preserve">(Build a Game) </w:t>
      </w:r>
      <w:r w:rsidR="00003344" w:rsidRPr="00003344">
        <w:rPr>
          <w:color w:val="4472C4" w:themeColor="accent1"/>
        </w:rPr>
        <w:t xml:space="preserve">Group Exercise </w:t>
      </w:r>
      <w:r w:rsidR="00003344" w:rsidRPr="00003344">
        <w:rPr>
          <w:color w:val="4472C4" w:themeColor="accent1"/>
        </w:rPr>
        <w:t xml:space="preserve">of </w:t>
      </w:r>
      <w:r w:rsidR="00003344" w:rsidRPr="00003344">
        <w:rPr>
          <w:color w:val="4472C4" w:themeColor="accent1"/>
        </w:rPr>
        <w:t>2+</w:t>
      </w:r>
    </w:p>
    <w:p w14:paraId="2A9CAF4E" w14:textId="0C76BCCC" w:rsidR="00B57276" w:rsidRDefault="00B57276" w:rsidP="00003344">
      <w:pPr>
        <w:pStyle w:val="ListParagraph"/>
        <w:numPr>
          <w:ilvl w:val="0"/>
          <w:numId w:val="33"/>
        </w:numPr>
      </w:pPr>
      <w:r>
        <w:t>Think of a simple board game like tic tac toe, packman, cards match</w:t>
      </w:r>
      <w:r w:rsidR="00003344">
        <w:t xml:space="preserve">, </w:t>
      </w:r>
      <w:proofErr w:type="gramStart"/>
      <w:r w:rsidR="00003344">
        <w:t>snake</w:t>
      </w:r>
      <w:proofErr w:type="gramEnd"/>
      <w:r>
        <w:t xml:space="preserve"> or any other game that you have in mind and build it using HTML, CSS &amp; JS. </w:t>
      </w:r>
    </w:p>
    <w:p w14:paraId="42358A8B" w14:textId="14ACE42C" w:rsidR="00003344" w:rsidRPr="00B57276" w:rsidRDefault="00003344" w:rsidP="00003344">
      <w:pPr>
        <w:pStyle w:val="ListParagraph"/>
        <w:numPr>
          <w:ilvl w:val="0"/>
          <w:numId w:val="33"/>
        </w:numPr>
      </w:pPr>
      <w:r>
        <w:t>The winner game will be presented in class and played with the whole class.</w:t>
      </w:r>
    </w:p>
    <w:p w14:paraId="1211C79A" w14:textId="315510AE" w:rsidR="002261DD" w:rsidRDefault="002261DD" w:rsidP="001E7CD6">
      <w:pPr>
        <w:pStyle w:val="Heading1"/>
      </w:pPr>
      <w:r>
        <w:t xml:space="preserve">Exercise </w:t>
      </w:r>
      <w:r w:rsidR="00B57276">
        <w:t>2</w:t>
      </w:r>
      <w:r>
        <w:t xml:space="preserve"> (</w:t>
      </w:r>
      <w:r w:rsidR="00B57276">
        <w:t>Complete TTT</w:t>
      </w:r>
      <w:r>
        <w:t>)</w:t>
      </w:r>
    </w:p>
    <w:p w14:paraId="613CDBF7" w14:textId="0FB1A3A3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Go to our GitHub page and open </w:t>
      </w:r>
      <w:r w:rsidRPr="00B57276">
        <w:rPr>
          <w:b/>
          <w:bCs/>
        </w:rPr>
        <w:t>Demos &gt; 03 JS &gt; Intro Game</w:t>
      </w:r>
      <w:r w:rsidR="00B22D21">
        <w:t xml:space="preserve"> &gt; </w:t>
      </w:r>
      <w:r w:rsidR="00B22D21" w:rsidRPr="00B22D21">
        <w:rPr>
          <w:b/>
          <w:bCs/>
        </w:rPr>
        <w:t>ttt.html</w:t>
      </w:r>
    </w:p>
    <w:p w14:paraId="7E7D13A5" w14:textId="76A541B2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Add a new webpage to your website and name it </w:t>
      </w:r>
      <w:proofErr w:type="gramStart"/>
      <w:r>
        <w:t>mini-games</w:t>
      </w:r>
      <w:proofErr w:type="gramEnd"/>
    </w:p>
    <w:p w14:paraId="3CD63663" w14:textId="6395A4DA" w:rsidR="00B57276" w:rsidRDefault="00B57276" w:rsidP="00B57276">
      <w:pPr>
        <w:pStyle w:val="ListParagraph"/>
        <w:numPr>
          <w:ilvl w:val="0"/>
          <w:numId w:val="32"/>
        </w:numPr>
      </w:pPr>
      <w:r>
        <w:t xml:space="preserve">Copy the code of tic tac toe to that page </w:t>
      </w:r>
    </w:p>
    <w:p w14:paraId="7EE239B3" w14:textId="33B675B0" w:rsidR="00B57276" w:rsidRDefault="00B57276" w:rsidP="00B57276">
      <w:pPr>
        <w:pStyle w:val="ListParagraph"/>
        <w:numPr>
          <w:ilvl w:val="0"/>
          <w:numId w:val="32"/>
        </w:numPr>
      </w:pPr>
      <w:r>
        <w:t>Complete the code by doing the following:</w:t>
      </w:r>
    </w:p>
    <w:p w14:paraId="79CDB24E" w14:textId="15DAC0C4" w:rsidR="00B57276" w:rsidRDefault="00B57276" w:rsidP="00B57276">
      <w:pPr>
        <w:pStyle w:val="ListParagraph"/>
        <w:numPr>
          <w:ilvl w:val="1"/>
          <w:numId w:val="32"/>
        </w:numPr>
      </w:pPr>
      <w:r>
        <w:t>Make each cell get one letter only</w:t>
      </w:r>
    </w:p>
    <w:p w14:paraId="36B09149" w14:textId="09DAD26F" w:rsidR="00B57276" w:rsidRDefault="00B57276" w:rsidP="00B57276">
      <w:pPr>
        <w:pStyle w:val="ListParagraph"/>
        <w:numPr>
          <w:ilvl w:val="1"/>
          <w:numId w:val="32"/>
        </w:numPr>
      </w:pPr>
      <w:r>
        <w:t>Change the color of each cell when it is chosen by one player</w:t>
      </w:r>
    </w:p>
    <w:p w14:paraId="11035E21" w14:textId="77777777" w:rsidR="00B57276" w:rsidRDefault="00B57276" w:rsidP="00B57276">
      <w:pPr>
        <w:pStyle w:val="ListParagraph"/>
        <w:numPr>
          <w:ilvl w:val="1"/>
          <w:numId w:val="32"/>
        </w:numPr>
      </w:pPr>
      <w:r>
        <w:t>If a pattern is completed change the header to reflect the winner</w:t>
      </w:r>
    </w:p>
    <w:p w14:paraId="2AC7929D" w14:textId="612C4F0F" w:rsidR="00B57276" w:rsidRDefault="00B57276" w:rsidP="00B57276">
      <w:pPr>
        <w:pStyle w:val="ListParagraph"/>
        <w:numPr>
          <w:ilvl w:val="1"/>
          <w:numId w:val="32"/>
        </w:numPr>
      </w:pPr>
      <w:r>
        <w:t>Add a reset button that resets the game to the initial state</w:t>
      </w:r>
    </w:p>
    <w:p w14:paraId="39D0C9B4" w14:textId="536321B7" w:rsidR="00B57276" w:rsidRDefault="00B57276" w:rsidP="00B57276">
      <w:pPr>
        <w:pStyle w:val="ListParagraph"/>
        <w:numPr>
          <w:ilvl w:val="1"/>
          <w:numId w:val="32"/>
        </w:numPr>
      </w:pPr>
      <w:r>
        <w:t>When all cells are filled, change the title to “Draw”</w:t>
      </w:r>
    </w:p>
    <w:p w14:paraId="7BE1CE9C" w14:textId="1D115D19" w:rsidR="00B57276" w:rsidRDefault="00B57276" w:rsidP="00B57276">
      <w:pPr>
        <w:pStyle w:val="ListParagraph"/>
        <w:numPr>
          <w:ilvl w:val="1"/>
          <w:numId w:val="32"/>
        </w:numPr>
      </w:pPr>
      <w:r>
        <w:t>(Optional) strike the winner cells with a straight line</w:t>
      </w:r>
    </w:p>
    <w:p w14:paraId="3E2D45F9" w14:textId="358BDA6E" w:rsidR="00B57276" w:rsidRDefault="00B57276" w:rsidP="00B57276">
      <w:pPr>
        <w:pStyle w:val="ListParagraph"/>
        <w:numPr>
          <w:ilvl w:val="1"/>
          <w:numId w:val="32"/>
        </w:numPr>
      </w:pPr>
      <w:r>
        <w:t>(Optional) make a “vs” computer mode that randomly selects a cell</w:t>
      </w:r>
    </w:p>
    <w:p w14:paraId="51477B23" w14:textId="17659E78" w:rsidR="001C3AEF" w:rsidRPr="001E7CD6" w:rsidRDefault="001C3AEF" w:rsidP="001C3AEF">
      <w:pPr>
        <w:pStyle w:val="ListParagraph"/>
        <w:numPr>
          <w:ilvl w:val="0"/>
          <w:numId w:val="32"/>
        </w:numPr>
      </w:pPr>
      <w:r>
        <w:t>Don’t forget to style the game with your own style</w:t>
      </w:r>
    </w:p>
    <w:sectPr w:rsidR="001C3AEF" w:rsidRPr="001E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DA7"/>
    <w:multiLevelType w:val="hybridMultilevel"/>
    <w:tmpl w:val="642EBCB4"/>
    <w:lvl w:ilvl="0" w:tplc="19AC261C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62AD"/>
    <w:multiLevelType w:val="hybridMultilevel"/>
    <w:tmpl w:val="892E1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F6005"/>
    <w:multiLevelType w:val="hybridMultilevel"/>
    <w:tmpl w:val="A1C2307A"/>
    <w:lvl w:ilvl="0" w:tplc="8B780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6445E"/>
    <w:multiLevelType w:val="hybridMultilevel"/>
    <w:tmpl w:val="8278D61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81845"/>
    <w:multiLevelType w:val="hybridMultilevel"/>
    <w:tmpl w:val="914A314C"/>
    <w:lvl w:ilvl="0" w:tplc="E66C38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2C28"/>
    <w:multiLevelType w:val="hybridMultilevel"/>
    <w:tmpl w:val="51861362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0DB"/>
    <w:multiLevelType w:val="hybridMultilevel"/>
    <w:tmpl w:val="472A6644"/>
    <w:lvl w:ilvl="0" w:tplc="2A06A8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E25C1"/>
    <w:multiLevelType w:val="hybridMultilevel"/>
    <w:tmpl w:val="35903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42035"/>
    <w:multiLevelType w:val="hybridMultilevel"/>
    <w:tmpl w:val="AEE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00B1A"/>
    <w:multiLevelType w:val="hybridMultilevel"/>
    <w:tmpl w:val="19BA4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7C9"/>
    <w:multiLevelType w:val="hybridMultilevel"/>
    <w:tmpl w:val="EF5407B4"/>
    <w:lvl w:ilvl="0" w:tplc="F1FACBC6">
      <w:start w:val="4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E3B84"/>
    <w:multiLevelType w:val="hybridMultilevel"/>
    <w:tmpl w:val="6D9C6BDC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E574B"/>
    <w:multiLevelType w:val="hybridMultilevel"/>
    <w:tmpl w:val="4BB61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B6D15"/>
    <w:multiLevelType w:val="hybridMultilevel"/>
    <w:tmpl w:val="8B0E26A2"/>
    <w:lvl w:ilvl="0" w:tplc="E66C3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F5CB7"/>
    <w:multiLevelType w:val="hybridMultilevel"/>
    <w:tmpl w:val="27FEBD3C"/>
    <w:lvl w:ilvl="0" w:tplc="4670A3B6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B1687"/>
    <w:multiLevelType w:val="hybridMultilevel"/>
    <w:tmpl w:val="F2E82E74"/>
    <w:lvl w:ilvl="0" w:tplc="7F3C8E3A">
      <w:start w:val="1"/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21"/>
  </w:num>
  <w:num w:numId="2" w16cid:durableId="313073970">
    <w:abstractNumId w:val="23"/>
  </w:num>
  <w:num w:numId="3" w16cid:durableId="2084986427">
    <w:abstractNumId w:val="30"/>
  </w:num>
  <w:num w:numId="4" w16cid:durableId="206458317">
    <w:abstractNumId w:val="25"/>
  </w:num>
  <w:num w:numId="5" w16cid:durableId="2115321803">
    <w:abstractNumId w:val="1"/>
  </w:num>
  <w:num w:numId="6" w16cid:durableId="1164663278">
    <w:abstractNumId w:val="24"/>
  </w:num>
  <w:num w:numId="7" w16cid:durableId="1589004563">
    <w:abstractNumId w:val="11"/>
  </w:num>
  <w:num w:numId="8" w16cid:durableId="1212159194">
    <w:abstractNumId w:val="12"/>
  </w:num>
  <w:num w:numId="9" w16cid:durableId="29961883">
    <w:abstractNumId w:val="28"/>
  </w:num>
  <w:num w:numId="10" w16cid:durableId="736705553">
    <w:abstractNumId w:val="4"/>
  </w:num>
  <w:num w:numId="11" w16cid:durableId="1820729955">
    <w:abstractNumId w:val="31"/>
  </w:num>
  <w:num w:numId="12" w16cid:durableId="397823180">
    <w:abstractNumId w:val="15"/>
  </w:num>
  <w:num w:numId="13" w16cid:durableId="96490102">
    <w:abstractNumId w:val="17"/>
  </w:num>
  <w:num w:numId="14" w16cid:durableId="1652633912">
    <w:abstractNumId w:val="16"/>
  </w:num>
  <w:num w:numId="15" w16cid:durableId="1234318820">
    <w:abstractNumId w:val="5"/>
  </w:num>
  <w:num w:numId="16" w16cid:durableId="435246666">
    <w:abstractNumId w:val="29"/>
  </w:num>
  <w:num w:numId="17" w16cid:durableId="1494292652">
    <w:abstractNumId w:val="13"/>
  </w:num>
  <w:num w:numId="18" w16cid:durableId="1527257797">
    <w:abstractNumId w:val="27"/>
  </w:num>
  <w:num w:numId="19" w16cid:durableId="2088384236">
    <w:abstractNumId w:val="18"/>
  </w:num>
  <w:num w:numId="20" w16cid:durableId="825974116">
    <w:abstractNumId w:val="0"/>
  </w:num>
  <w:num w:numId="21" w16cid:durableId="1346790526">
    <w:abstractNumId w:val="2"/>
  </w:num>
  <w:num w:numId="22" w16cid:durableId="529100736">
    <w:abstractNumId w:val="26"/>
  </w:num>
  <w:num w:numId="23" w16cid:durableId="699816397">
    <w:abstractNumId w:val="22"/>
  </w:num>
  <w:num w:numId="24" w16cid:durableId="768427303">
    <w:abstractNumId w:val="10"/>
  </w:num>
  <w:num w:numId="25" w16cid:durableId="368185402">
    <w:abstractNumId w:val="3"/>
  </w:num>
  <w:num w:numId="26" w16cid:durableId="397628308">
    <w:abstractNumId w:val="9"/>
  </w:num>
  <w:num w:numId="27" w16cid:durableId="623268997">
    <w:abstractNumId w:val="7"/>
  </w:num>
  <w:num w:numId="28" w16cid:durableId="856311133">
    <w:abstractNumId w:val="20"/>
  </w:num>
  <w:num w:numId="29" w16cid:durableId="823283308">
    <w:abstractNumId w:val="32"/>
  </w:num>
  <w:num w:numId="30" w16cid:durableId="496573749">
    <w:abstractNumId w:val="6"/>
  </w:num>
  <w:num w:numId="31" w16cid:durableId="220602120">
    <w:abstractNumId w:val="14"/>
  </w:num>
  <w:num w:numId="32" w16cid:durableId="280770951">
    <w:abstractNumId w:val="8"/>
  </w:num>
  <w:num w:numId="33" w16cid:durableId="20320274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03344"/>
    <w:rsid w:val="00035982"/>
    <w:rsid w:val="0004747B"/>
    <w:rsid w:val="00050665"/>
    <w:rsid w:val="0005240D"/>
    <w:rsid w:val="00065FAF"/>
    <w:rsid w:val="00077A2A"/>
    <w:rsid w:val="00090AD8"/>
    <w:rsid w:val="000B078A"/>
    <w:rsid w:val="000B5AB8"/>
    <w:rsid w:val="000D5EC8"/>
    <w:rsid w:val="000F3C04"/>
    <w:rsid w:val="001125DA"/>
    <w:rsid w:val="00136730"/>
    <w:rsid w:val="00141878"/>
    <w:rsid w:val="0014370B"/>
    <w:rsid w:val="00177969"/>
    <w:rsid w:val="00190D4D"/>
    <w:rsid w:val="001963A4"/>
    <w:rsid w:val="001C3AEF"/>
    <w:rsid w:val="001D48CE"/>
    <w:rsid w:val="001E7CD6"/>
    <w:rsid w:val="001F3CFF"/>
    <w:rsid w:val="002261DD"/>
    <w:rsid w:val="00292BCA"/>
    <w:rsid w:val="00297BD8"/>
    <w:rsid w:val="002F431B"/>
    <w:rsid w:val="00302BE1"/>
    <w:rsid w:val="00347A5B"/>
    <w:rsid w:val="00380960"/>
    <w:rsid w:val="003B0ACA"/>
    <w:rsid w:val="00420CD2"/>
    <w:rsid w:val="00436ECA"/>
    <w:rsid w:val="004377DD"/>
    <w:rsid w:val="00483E79"/>
    <w:rsid w:val="004D0BA1"/>
    <w:rsid w:val="00501488"/>
    <w:rsid w:val="00512F34"/>
    <w:rsid w:val="00516544"/>
    <w:rsid w:val="00596691"/>
    <w:rsid w:val="005A12FC"/>
    <w:rsid w:val="005B61FB"/>
    <w:rsid w:val="005C286E"/>
    <w:rsid w:val="0061388C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935AC"/>
    <w:rsid w:val="009D1009"/>
    <w:rsid w:val="009E01EF"/>
    <w:rsid w:val="009F6CDB"/>
    <w:rsid w:val="00A01F7E"/>
    <w:rsid w:val="00A0537E"/>
    <w:rsid w:val="00A25CD2"/>
    <w:rsid w:val="00A25DB1"/>
    <w:rsid w:val="00A5095C"/>
    <w:rsid w:val="00A550B6"/>
    <w:rsid w:val="00AA0EF4"/>
    <w:rsid w:val="00AD7C43"/>
    <w:rsid w:val="00AE7CF9"/>
    <w:rsid w:val="00B22D21"/>
    <w:rsid w:val="00B57276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23231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15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6</cp:revision>
  <cp:lastPrinted>2023-08-27T06:46:00Z</cp:lastPrinted>
  <dcterms:created xsi:type="dcterms:W3CDTF">2023-09-26T20:35:00Z</dcterms:created>
  <dcterms:modified xsi:type="dcterms:W3CDTF">2023-09-27T05:06:00Z</dcterms:modified>
</cp:coreProperties>
</file>